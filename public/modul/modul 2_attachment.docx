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0150343"/>
        <w:docPartObj>
          <w:docPartGallery w:val="Cover Pages"/>
          <w:docPartUnique/>
        </w:docPartObj>
      </w:sdtPr>
      <w:sdtContent>
        <w:p w:rsidR="003616B2" w:rsidRDefault="003616B2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8480" behindDoc="0" locked="1" layoutInCell="1" allowOverlap="1" wp14:anchorId="71372F73" wp14:editId="6D2455C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7096125</wp:posOffset>
                    </wp:positionV>
                    <wp:extent cx="5753100" cy="838200"/>
                    <wp:effectExtent l="0" t="0" r="0" b="0"/>
                    <wp:wrapSquare wrapText="bothSides"/>
                    <wp:docPr id="3" name="Text Box 3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8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13D6" w:rsidRDefault="003E13D6" w:rsidP="003616B2">
                                <w:pPr>
                                  <w:pStyle w:val="Contactinfo"/>
                                </w:pPr>
                                <w:r>
                                  <w:t>DiAUDIT oleh: - DOSEN 1</w:t>
                                </w:r>
                                <w:r>
                                  <w:br/>
                                  <w:t>- DOSEN 2</w:t>
                                </w:r>
                                <w:r>
                                  <w:br/>
                                  <w:t>- DOSEN 3</w:t>
                                </w:r>
                              </w:p>
                              <w:p w:rsidR="003E13D6" w:rsidRDefault="003E13D6" w:rsidP="003616B2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3458639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372F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alt="Presenter, company name and address" style="position:absolute;left:0;text-align:left;margin-left:401.8pt;margin-top:558.75pt;width:453pt;height:66pt;z-index:251668480;visibility:visible;mso-wrap-style:square;mso-width-percent:471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" filled="f" stroked="f" strokeweight=".5pt">
                    <v:textbox inset="0,0,0,0">
                      <w:txbxContent>
                        <w:p w:rsidR="003E13D6" w:rsidRDefault="003E13D6" w:rsidP="003616B2">
                          <w:pPr>
                            <w:pStyle w:val="Contactinfo"/>
                          </w:pPr>
                          <w:r>
                            <w:t>DiAUDIT oleh: - DOSEN 1</w:t>
                          </w:r>
                          <w:r>
                            <w:br/>
                            <w:t>- DOSEN 2</w:t>
                          </w:r>
                          <w:r>
                            <w:br/>
                            <w:t>- DOSEN 3</w:t>
                          </w:r>
                        </w:p>
                        <w:p w:rsidR="003E13D6" w:rsidRDefault="003E13D6" w:rsidP="003616B2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3458639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6432" behindDoc="0" locked="1" layoutInCell="1" allowOverlap="1" wp14:anchorId="0450A28F" wp14:editId="2478FAC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6191250</wp:posOffset>
                    </wp:positionV>
                    <wp:extent cx="5753100" cy="838200"/>
                    <wp:effectExtent l="0" t="0" r="0" b="0"/>
                    <wp:wrapSquare wrapText="bothSides"/>
                    <wp:docPr id="2" name="Text Box 2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8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13D6" w:rsidRDefault="003E13D6" w:rsidP="003616B2">
                                <w:pPr>
                                  <w:pStyle w:val="Contactinfo"/>
                                </w:pPr>
                                <w:r>
                                  <w:t>Disusun oleh: - adit</w:t>
                                </w:r>
                                <w:r>
                                  <w:br/>
                                  <w:t>- danty</w:t>
                                </w:r>
                                <w:r>
                                  <w:br/>
                                  <w:t>- zidan</w:t>
                                </w:r>
                              </w:p>
                              <w:p w:rsidR="003E13D6" w:rsidRDefault="003E13D6" w:rsidP="003616B2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135691984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50A28F" id="Text Box 2" o:spid="_x0000_s1027" type="#_x0000_t202" alt="Presenter, company name and address" style="position:absolute;left:0;text-align:left;margin-left:401.8pt;margin-top:487.5pt;width:453pt;height:66pt;z-index:251666432;visibility:visible;mso-wrap-style:square;mso-width-percent:471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" filled="f" stroked="f" strokeweight=".5pt">
                    <v:textbox inset="0,0,0,0">
                      <w:txbxContent>
                        <w:p w:rsidR="003E13D6" w:rsidRDefault="003E13D6" w:rsidP="003616B2">
                          <w:pPr>
                            <w:pStyle w:val="Contactinfo"/>
                          </w:pPr>
                          <w:r>
                            <w:t>Disusun oleh: - adit</w:t>
                          </w:r>
                          <w:r>
                            <w:br/>
                            <w:t>- danty</w:t>
                          </w:r>
                          <w:r>
                            <w:br/>
                            <w:t>- zidan</w:t>
                          </w:r>
                        </w:p>
                        <w:p w:rsidR="003E13D6" w:rsidRDefault="003E13D6" w:rsidP="003616B2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135691984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200CD8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1280160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13D6" w:rsidRDefault="003E13D6">
                                <w:pPr>
                                  <w:pStyle w:val="Subtitle"/>
                                </w:pPr>
                                <w:r>
                                  <w:t>Version 0.1</w:t>
                                </w:r>
                              </w:p>
                              <w:sdt>
                                <w:sdtPr>
                                  <w:alias w:val="Date"/>
                                  <w:tag w:val=""/>
                                  <w:id w:val="602156663"/>
                                  <w:placeholder>
                                    <w:docPart w:val="25D51EE47B864E9CB89CF4BD729B076F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E13D6" w:rsidRDefault="003E13D6">
                                    <w:pPr>
                                      <w:pStyle w:val="Subtitle"/>
                                    </w:pPr>
                                    <w:r>
                                      <w:t>Maret 6,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3" o:spid="_x0000_s1028" type="#_x0000_t202" alt="Version number and date" style="position:absolute;left:0;text-align:left;margin-left:237.05pt;margin-top:100.8pt;width:288.25pt;height:287.5pt;z-index:251662336;visibility:visible;mso-wrap-style:square;mso-width-percent:471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" filled="f" stroked="f" strokeweight=".5pt">
                    <v:textbox style="mso-fit-shape-to-text:t" inset="0,0,0,0">
                      <w:txbxContent>
                        <w:p w:rsidR="003E13D6" w:rsidRDefault="003E13D6">
                          <w:pPr>
                            <w:pStyle w:val="Subtitle"/>
                          </w:pPr>
                          <w:r>
                            <w:t>Version 0.1</w:t>
                          </w:r>
                        </w:p>
                        <w:sdt>
                          <w:sdtPr>
                            <w:alias w:val="Date"/>
                            <w:tag w:val=""/>
                            <w:id w:val="602156663"/>
                            <w:placeholder>
                              <w:docPart w:val="25D51EE47B864E9CB89CF4BD729B076F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E13D6" w:rsidRDefault="003E13D6">
                              <w:pPr>
                                <w:pStyle w:val="Subtitle"/>
                              </w:pPr>
                              <w:r>
                                <w:t>Maret 6,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200CD8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13D6" w:rsidRDefault="003E13D6">
                                <w:pPr>
                                  <w:pStyle w:val="Contactinfo"/>
                                </w:pPr>
                                <w:r>
                                  <w:t xml:space="preserve">Presented by: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lang w:val="en-ID"/>
                                      </w:rPr>
                                      <w:t>TIM LAB-IT</w:t>
                                    </w:r>
                                  </w:sdtContent>
                                </w:sdt>
                              </w:p>
                              <w:p w:rsidR="003E13D6" w:rsidRDefault="003E13D6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t>Universitas Muhammadiyah Malang</w:t>
                                    </w:r>
                                  </w:sdtContent>
                                </w:sdt>
                              </w:p>
                              <w:p w:rsidR="003E13D6" w:rsidRDefault="003E13D6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5" o:spid="_x0000_s1029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" filled="f" stroked="f" strokeweight=".5pt">
                    <v:textbox inset="0,0,0,0">
                      <w:txbxContent>
                        <w:p w:rsidR="003E13D6" w:rsidRDefault="003E13D6">
                          <w:pPr>
                            <w:pStyle w:val="Contactinfo"/>
                          </w:pPr>
                          <w:r>
                            <w:t xml:space="preserve">Presented by: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lang w:val="en-ID"/>
                                </w:rPr>
                                <w:t>TIM LAB-IT</w:t>
                              </w:r>
                            </w:sdtContent>
                          </w:sdt>
                        </w:p>
                        <w:p w:rsidR="003E13D6" w:rsidRDefault="003E13D6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Universitas Muhammadiyah Malang</w:t>
                              </w:r>
                            </w:sdtContent>
                          </w:sdt>
                        </w:p>
                        <w:p w:rsidR="003E13D6" w:rsidRDefault="003E13D6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200CD8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2226945</wp:posOffset>
                    </wp:positionV>
                    <wp:extent cx="5522595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13D6" w:rsidRDefault="003E13D6">
                                <w:pPr>
                                  <w:pStyle w:val="Logo"/>
                                </w:pPr>
                                <w:r>
                                  <w:rPr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>
                                      <wp:extent cx="1301923" cy="1292225"/>
                                      <wp:effectExtent l="0" t="0" r="0" b="317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 UMM.jp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316019" cy="130621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3E13D6" w:rsidRDefault="003E13D6">
                                    <w:pPr>
                                      <w:pStyle w:val="Title"/>
                                    </w:pPr>
                                    <w:r>
                                      <w:t>PEMOGRAMAN BERORIENTASI OBJEK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E13D6" w:rsidRDefault="003E13D6">
                                    <w:pPr>
                                      <w:pStyle w:val="Subtitle"/>
                                    </w:pPr>
                                    <w:r>
                                      <w:rPr>
                                        <w:lang w:val="id-ID"/>
                                      </w:rPr>
                                      <w:t>Class &amp; objek. modul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7" o:spid="_x0000_s1030" type="#_x0000_t202" alt="Title and subtitle" style="position:absolute;left:0;text-align:left;margin-left:383.65pt;margin-top:175.35pt;width:434.85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" filled="f" stroked="f" strokeweight=".5pt">
                    <v:textbox inset="0,0,0,0">
                      <w:txbxContent>
                        <w:p w:rsidR="003E13D6" w:rsidRDefault="003E13D6">
                          <w:pPr>
                            <w:pStyle w:val="Logo"/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301923" cy="1292225"/>
                                <wp:effectExtent l="0" t="0" r="0" b="3175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 UMM.jpg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16019" cy="130621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E13D6" w:rsidRDefault="003E13D6">
                              <w:pPr>
                                <w:pStyle w:val="Title"/>
                              </w:pPr>
                              <w:r>
                                <w:t>PEMOGRAMAN BERORIENTASI OBJEK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E13D6" w:rsidRDefault="003E13D6">
                              <w:pPr>
                                <w:pStyle w:val="Subtitle"/>
                              </w:pPr>
                              <w:r>
                                <w:rPr>
                                  <w:lang w:val="id-ID"/>
                                </w:rPr>
                                <w:t>Class &amp; objek. modul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200CD8"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4384" behindDoc="0" locked="1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3BD52C" id="Group 38" o:spid="_x0000_s1026" alt="Decorative sidebar" style="position:absolute;margin-left:0;margin-top:0;width:18pt;height:10in;z-index:2516643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nI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Ao1ZnI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</w:p>
      </w:sdtContent>
    </w:sdt>
    <w:p w:rsidR="003616B2" w:rsidRPr="003616B2" w:rsidRDefault="003616B2" w:rsidP="003616B2"/>
    <w:p w:rsidR="003616B2" w:rsidRPr="003616B2" w:rsidRDefault="003616B2" w:rsidP="003616B2"/>
    <w:p w:rsidR="003616B2" w:rsidRPr="003616B2" w:rsidRDefault="003616B2" w:rsidP="003616B2"/>
    <w:p w:rsidR="003616B2" w:rsidRPr="003616B2" w:rsidRDefault="003616B2" w:rsidP="003616B2"/>
    <w:p w:rsidR="003616B2" w:rsidRPr="003616B2" w:rsidRDefault="003616B2" w:rsidP="003616B2"/>
    <w:p w:rsidR="003616B2" w:rsidRDefault="003616B2" w:rsidP="003616B2"/>
    <w:p w:rsidR="00AB27F4" w:rsidRPr="003616B2" w:rsidRDefault="003616B2" w:rsidP="003616B2">
      <w:pPr>
        <w:tabs>
          <w:tab w:val="left" w:pos="7740"/>
        </w:tabs>
      </w:pPr>
      <w:r>
        <w:tab/>
      </w:r>
    </w:p>
    <w:sdt>
      <w:sdtPr>
        <w:alias w:val="Title"/>
        <w:tag w:val=""/>
        <w:id w:val="-907012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B27F4" w:rsidRDefault="00E1168A">
          <w:pPr>
            <w:pStyle w:val="Heading1"/>
          </w:pPr>
          <w:r>
            <w:rPr>
              <w:lang w:val="id-ID"/>
            </w:rPr>
            <w:t>PEMOGRAMAN BERORIENTASI OBJEK</w:t>
          </w:r>
        </w:p>
      </w:sdtContent>
    </w:sdt>
    <w:p w:rsidR="00AB27F4" w:rsidRDefault="00AB27F4"/>
    <w:p w:rsidR="00AB27F4" w:rsidRDefault="001B47E9">
      <w:pPr>
        <w:pStyle w:val="Heading2"/>
      </w:pPr>
      <w:r>
        <w:t>Persiapan materi</w:t>
      </w:r>
    </w:p>
    <w:p w:rsidR="001B47E9" w:rsidRDefault="00E1168A" w:rsidP="001B47E9">
      <w:pPr>
        <w:rPr>
          <w:lang w:val="id-ID"/>
        </w:rPr>
      </w:pPr>
      <w:r>
        <w:rPr>
          <w:lang w:val="id-ID"/>
        </w:rPr>
        <w:t>Materi yang harus dipelajari sebelum mengerjakan tugas</w:t>
      </w:r>
    </w:p>
    <w:p w:rsidR="0065379B" w:rsidRDefault="0065379B" w:rsidP="0065379B">
      <w:pPr>
        <w:pStyle w:val="ListParagraph"/>
        <w:numPr>
          <w:ilvl w:val="0"/>
          <w:numId w:val="12"/>
        </w:numPr>
        <w:ind w:left="426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  <w:lang w:val="id-ID"/>
        </w:rPr>
        <w:t>Acces Modifier Pada JAVA</w:t>
      </w:r>
    </w:p>
    <w:p w:rsidR="0065379B" w:rsidRDefault="0065379B" w:rsidP="0065379B">
      <w:pPr>
        <w:pStyle w:val="ListParagraph"/>
        <w:ind w:left="426"/>
        <w:rPr>
          <w:b/>
          <w:sz w:val="28"/>
          <w:szCs w:val="28"/>
          <w:u w:val="single"/>
          <w:lang w:val="id-ID"/>
        </w:rPr>
      </w:pPr>
    </w:p>
    <w:p w:rsidR="0065379B" w:rsidRDefault="0065379B" w:rsidP="0065379B">
      <w:pPr>
        <w:pStyle w:val="ListParagraph"/>
        <w:ind w:left="426" w:firstLine="294"/>
        <w:jc w:val="both"/>
        <w:rPr>
          <w:rFonts w:asciiTheme="majorHAnsi" w:hAnsiTheme="majorHAnsi" w:cstheme="majorHAnsi"/>
          <w:color w:val="171717"/>
          <w:spacing w:val="3"/>
          <w:shd w:val="clear" w:color="auto" w:fill="FFFFFF"/>
        </w:rPr>
      </w:pPr>
      <w:r w:rsidRPr="0065379B">
        <w:rPr>
          <w:rFonts w:asciiTheme="majorHAnsi" w:hAnsiTheme="majorHAnsi" w:cstheme="majorHAnsi"/>
          <w:lang w:val="id-ID"/>
        </w:rPr>
        <w:t xml:space="preserve">Acces modifier adalah sebuah hak akses yang diberikan kepada sebuah variabel/method/class dengan tujuan untuk menjaga integritas dari data tersebut ketika ingin diakses object lain. </w:t>
      </w:r>
      <w:r w:rsidRPr="0065379B">
        <w:rPr>
          <w:rFonts w:asciiTheme="majorHAnsi" w:hAnsiTheme="majorHAnsi" w:cstheme="majorHAnsi"/>
          <w:color w:val="171717"/>
          <w:spacing w:val="3"/>
          <w:shd w:val="clear" w:color="auto" w:fill="FFFFFF"/>
        </w:rPr>
        <w:t>Hak akses sendiri diberikan oleh pembuat program sebagai salah satu bentuk implementasi dari OOP itu sendiri. Dengan adanya Access Modifier, kita dapat membatasi resource-resource mana saja yang dapat diakses oleh object tertentu, turunannya, ataupun oleh method tertentu.</w:t>
      </w:r>
    </w:p>
    <w:p w:rsidR="0065379B" w:rsidRDefault="0065379B" w:rsidP="0065379B">
      <w:pPr>
        <w:pStyle w:val="ListParagraph"/>
        <w:ind w:left="426" w:firstLine="294"/>
        <w:jc w:val="both"/>
        <w:rPr>
          <w:rFonts w:asciiTheme="majorHAnsi" w:hAnsiTheme="majorHAnsi" w:cstheme="majorHAnsi"/>
          <w:color w:val="171717"/>
          <w:spacing w:val="3"/>
          <w:shd w:val="clear" w:color="auto" w:fill="FFFFFF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803"/>
        <w:gridCol w:w="1027"/>
        <w:gridCol w:w="1026"/>
        <w:gridCol w:w="1100"/>
        <w:gridCol w:w="1114"/>
      </w:tblGrid>
      <w:tr w:rsidR="0065379B" w:rsidTr="0065379B">
        <w:tc>
          <w:tcPr>
            <w:tcW w:w="1803" w:type="dxa"/>
            <w:shd w:val="clear" w:color="auto" w:fill="002060"/>
            <w:vAlign w:val="center"/>
          </w:tcPr>
          <w:p w:rsidR="0065379B" w:rsidRP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lang w:val="id-ID"/>
              </w:rPr>
            </w:pPr>
            <w:r w:rsidRPr="0065379B">
              <w:rPr>
                <w:rFonts w:asciiTheme="majorHAnsi" w:hAnsiTheme="majorHAnsi" w:cstheme="majorHAnsi"/>
                <w:b/>
                <w:lang w:val="id-ID"/>
              </w:rPr>
              <w:t>Modifier</w:t>
            </w:r>
          </w:p>
        </w:tc>
        <w:tc>
          <w:tcPr>
            <w:tcW w:w="1027" w:type="dxa"/>
            <w:shd w:val="clear" w:color="auto" w:fill="002060"/>
            <w:vAlign w:val="center"/>
          </w:tcPr>
          <w:p w:rsid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lang w:val="id-ID"/>
              </w:rPr>
            </w:pPr>
            <w:r>
              <w:rPr>
                <w:rFonts w:asciiTheme="majorHAnsi" w:hAnsiTheme="majorHAnsi" w:cstheme="majorHAnsi"/>
                <w:b/>
                <w:lang w:val="id-ID"/>
              </w:rPr>
              <w:t>Same</w:t>
            </w:r>
          </w:p>
          <w:p w:rsidR="0065379B" w:rsidRP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lang w:val="id-ID"/>
              </w:rPr>
            </w:pPr>
            <w:r w:rsidRPr="0065379B">
              <w:rPr>
                <w:rFonts w:asciiTheme="majorHAnsi" w:hAnsiTheme="majorHAnsi" w:cstheme="majorHAnsi"/>
                <w:b/>
                <w:lang w:val="id-ID"/>
              </w:rPr>
              <w:t>Class</w:t>
            </w:r>
          </w:p>
        </w:tc>
        <w:tc>
          <w:tcPr>
            <w:tcW w:w="1026" w:type="dxa"/>
            <w:shd w:val="clear" w:color="auto" w:fill="002060"/>
            <w:vAlign w:val="center"/>
          </w:tcPr>
          <w:p w:rsid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lang w:val="id-ID"/>
              </w:rPr>
            </w:pPr>
            <w:r>
              <w:rPr>
                <w:rFonts w:asciiTheme="majorHAnsi" w:hAnsiTheme="majorHAnsi" w:cstheme="majorHAnsi"/>
                <w:b/>
                <w:lang w:val="id-ID"/>
              </w:rPr>
              <w:t>Same</w:t>
            </w:r>
          </w:p>
          <w:p w:rsidR="0065379B" w:rsidRP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lang w:val="id-ID"/>
              </w:rPr>
            </w:pPr>
            <w:r w:rsidRPr="0065379B">
              <w:rPr>
                <w:rFonts w:asciiTheme="majorHAnsi" w:hAnsiTheme="majorHAnsi" w:cstheme="majorHAnsi"/>
                <w:b/>
                <w:lang w:val="id-ID"/>
              </w:rPr>
              <w:t>Package</w:t>
            </w:r>
          </w:p>
        </w:tc>
        <w:tc>
          <w:tcPr>
            <w:tcW w:w="1100" w:type="dxa"/>
            <w:shd w:val="clear" w:color="auto" w:fill="002060"/>
            <w:vAlign w:val="center"/>
          </w:tcPr>
          <w:p w:rsidR="0065379B" w:rsidRP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lang w:val="id-ID"/>
              </w:rPr>
            </w:pPr>
            <w:r w:rsidRPr="0065379B">
              <w:rPr>
                <w:rFonts w:asciiTheme="majorHAnsi" w:hAnsiTheme="majorHAnsi" w:cstheme="majorHAnsi"/>
                <w:b/>
                <w:lang w:val="id-ID"/>
              </w:rPr>
              <w:t>Subclass</w:t>
            </w:r>
          </w:p>
        </w:tc>
        <w:tc>
          <w:tcPr>
            <w:tcW w:w="850" w:type="dxa"/>
            <w:shd w:val="clear" w:color="auto" w:fill="002060"/>
            <w:vAlign w:val="center"/>
          </w:tcPr>
          <w:p w:rsidR="0065379B" w:rsidRP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lang w:val="id-ID"/>
              </w:rPr>
            </w:pPr>
            <w:r>
              <w:rPr>
                <w:rFonts w:asciiTheme="majorHAnsi" w:hAnsiTheme="majorHAnsi" w:cstheme="majorHAnsi"/>
                <w:b/>
                <w:lang w:val="id-ID"/>
              </w:rPr>
              <w:t>Other Packages</w:t>
            </w:r>
          </w:p>
        </w:tc>
      </w:tr>
      <w:tr w:rsidR="0065379B" w:rsidTr="0065379B">
        <w:tc>
          <w:tcPr>
            <w:tcW w:w="1803" w:type="dxa"/>
          </w:tcPr>
          <w:p w:rsidR="0065379B" w:rsidRDefault="0065379B" w:rsidP="0065379B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lang w:val="id-ID"/>
              </w:rPr>
            </w:pPr>
            <w:r>
              <w:rPr>
                <w:rFonts w:asciiTheme="majorHAnsi" w:hAnsiTheme="majorHAnsi" w:cstheme="majorHAnsi"/>
                <w:lang w:val="id-ID"/>
              </w:rPr>
              <w:t>Public</w:t>
            </w:r>
          </w:p>
        </w:tc>
        <w:tc>
          <w:tcPr>
            <w:tcW w:w="1027" w:type="dxa"/>
            <w:vAlign w:val="center"/>
          </w:tcPr>
          <w:p w:rsid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id-ID"/>
              </w:rPr>
            </w:pPr>
            <w:r>
              <w:rPr>
                <w:rFonts w:asciiTheme="majorHAnsi" w:hAnsiTheme="majorHAnsi" w:cstheme="majorHAnsi"/>
                <w:lang w:val="id-ID"/>
              </w:rPr>
              <w:t>Y</w:t>
            </w:r>
          </w:p>
        </w:tc>
        <w:tc>
          <w:tcPr>
            <w:tcW w:w="1026" w:type="dxa"/>
            <w:vAlign w:val="center"/>
          </w:tcPr>
          <w:p w:rsid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id-ID"/>
              </w:rPr>
            </w:pPr>
            <w:r>
              <w:rPr>
                <w:rFonts w:asciiTheme="majorHAnsi" w:hAnsiTheme="majorHAnsi" w:cstheme="majorHAnsi"/>
                <w:lang w:val="id-ID"/>
              </w:rPr>
              <w:t>Y</w:t>
            </w:r>
          </w:p>
        </w:tc>
        <w:tc>
          <w:tcPr>
            <w:tcW w:w="1100" w:type="dxa"/>
            <w:vAlign w:val="center"/>
          </w:tcPr>
          <w:p w:rsid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id-ID"/>
              </w:rPr>
            </w:pPr>
            <w:r>
              <w:rPr>
                <w:rFonts w:asciiTheme="majorHAnsi" w:hAnsiTheme="majorHAnsi" w:cstheme="majorHAnsi"/>
                <w:lang w:val="id-ID"/>
              </w:rPr>
              <w:t>Y</w:t>
            </w:r>
          </w:p>
        </w:tc>
        <w:tc>
          <w:tcPr>
            <w:tcW w:w="850" w:type="dxa"/>
            <w:vAlign w:val="center"/>
          </w:tcPr>
          <w:p w:rsid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id-ID"/>
              </w:rPr>
            </w:pPr>
            <w:r>
              <w:rPr>
                <w:rFonts w:asciiTheme="majorHAnsi" w:hAnsiTheme="majorHAnsi" w:cstheme="majorHAnsi"/>
                <w:lang w:val="id-ID"/>
              </w:rPr>
              <w:t>Y</w:t>
            </w:r>
          </w:p>
        </w:tc>
      </w:tr>
      <w:tr w:rsidR="0065379B" w:rsidTr="0065379B">
        <w:tc>
          <w:tcPr>
            <w:tcW w:w="1803" w:type="dxa"/>
          </w:tcPr>
          <w:p w:rsidR="0065379B" w:rsidRDefault="0065379B" w:rsidP="0065379B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lang w:val="id-ID"/>
              </w:rPr>
            </w:pPr>
            <w:r>
              <w:rPr>
                <w:rFonts w:asciiTheme="majorHAnsi" w:hAnsiTheme="majorHAnsi" w:cstheme="majorHAnsi"/>
                <w:lang w:val="id-ID"/>
              </w:rPr>
              <w:t xml:space="preserve"> Protected</w:t>
            </w:r>
          </w:p>
        </w:tc>
        <w:tc>
          <w:tcPr>
            <w:tcW w:w="1027" w:type="dxa"/>
            <w:vAlign w:val="center"/>
          </w:tcPr>
          <w:p w:rsid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id-ID"/>
              </w:rPr>
            </w:pPr>
            <w:r>
              <w:rPr>
                <w:rFonts w:asciiTheme="majorHAnsi" w:hAnsiTheme="majorHAnsi" w:cstheme="majorHAnsi"/>
                <w:lang w:val="id-ID"/>
              </w:rPr>
              <w:t>Y</w:t>
            </w:r>
          </w:p>
        </w:tc>
        <w:tc>
          <w:tcPr>
            <w:tcW w:w="1026" w:type="dxa"/>
            <w:vAlign w:val="center"/>
          </w:tcPr>
          <w:p w:rsid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id-ID"/>
              </w:rPr>
            </w:pPr>
            <w:r>
              <w:rPr>
                <w:rFonts w:asciiTheme="majorHAnsi" w:hAnsiTheme="majorHAnsi" w:cstheme="majorHAnsi"/>
                <w:lang w:val="id-ID"/>
              </w:rPr>
              <w:t>Y</w:t>
            </w:r>
          </w:p>
        </w:tc>
        <w:tc>
          <w:tcPr>
            <w:tcW w:w="1100" w:type="dxa"/>
            <w:vAlign w:val="center"/>
          </w:tcPr>
          <w:p w:rsid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id-ID"/>
              </w:rPr>
            </w:pPr>
            <w:r>
              <w:rPr>
                <w:rFonts w:asciiTheme="majorHAnsi" w:hAnsiTheme="majorHAnsi" w:cstheme="majorHAnsi"/>
                <w:lang w:val="id-ID"/>
              </w:rPr>
              <w:t>Y</w:t>
            </w:r>
          </w:p>
        </w:tc>
        <w:tc>
          <w:tcPr>
            <w:tcW w:w="850" w:type="dxa"/>
            <w:vAlign w:val="center"/>
          </w:tcPr>
          <w:p w:rsid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id-ID"/>
              </w:rPr>
            </w:pPr>
            <w:r>
              <w:rPr>
                <w:rFonts w:asciiTheme="majorHAnsi" w:hAnsiTheme="majorHAnsi" w:cstheme="majorHAnsi"/>
                <w:lang w:val="id-ID"/>
              </w:rPr>
              <w:t>N</w:t>
            </w:r>
          </w:p>
        </w:tc>
      </w:tr>
      <w:tr w:rsidR="0065379B" w:rsidTr="0065379B">
        <w:tc>
          <w:tcPr>
            <w:tcW w:w="1803" w:type="dxa"/>
          </w:tcPr>
          <w:p w:rsidR="0065379B" w:rsidRDefault="0065379B" w:rsidP="0065379B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lang w:val="id-ID"/>
              </w:rPr>
            </w:pPr>
            <w:r>
              <w:rPr>
                <w:rFonts w:asciiTheme="majorHAnsi" w:hAnsiTheme="majorHAnsi" w:cstheme="majorHAnsi"/>
                <w:lang w:val="id-ID"/>
              </w:rPr>
              <w:t>No modifier*</w:t>
            </w:r>
          </w:p>
        </w:tc>
        <w:tc>
          <w:tcPr>
            <w:tcW w:w="1027" w:type="dxa"/>
            <w:vAlign w:val="center"/>
          </w:tcPr>
          <w:p w:rsid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id-ID"/>
              </w:rPr>
            </w:pPr>
            <w:r>
              <w:rPr>
                <w:rFonts w:asciiTheme="majorHAnsi" w:hAnsiTheme="majorHAnsi" w:cstheme="majorHAnsi"/>
                <w:lang w:val="id-ID"/>
              </w:rPr>
              <w:t>Y</w:t>
            </w:r>
          </w:p>
        </w:tc>
        <w:tc>
          <w:tcPr>
            <w:tcW w:w="1026" w:type="dxa"/>
            <w:vAlign w:val="center"/>
          </w:tcPr>
          <w:p w:rsid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id-ID"/>
              </w:rPr>
            </w:pPr>
            <w:r>
              <w:rPr>
                <w:rFonts w:asciiTheme="majorHAnsi" w:hAnsiTheme="majorHAnsi" w:cstheme="majorHAnsi"/>
                <w:lang w:val="id-ID"/>
              </w:rPr>
              <w:t>Y</w:t>
            </w:r>
          </w:p>
        </w:tc>
        <w:tc>
          <w:tcPr>
            <w:tcW w:w="1100" w:type="dxa"/>
            <w:vAlign w:val="center"/>
          </w:tcPr>
          <w:p w:rsid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id-ID"/>
              </w:rPr>
            </w:pPr>
            <w:r>
              <w:rPr>
                <w:rFonts w:asciiTheme="majorHAnsi" w:hAnsiTheme="majorHAnsi" w:cstheme="majorHAnsi"/>
                <w:lang w:val="id-ID"/>
              </w:rPr>
              <w:t>N</w:t>
            </w:r>
          </w:p>
        </w:tc>
        <w:tc>
          <w:tcPr>
            <w:tcW w:w="850" w:type="dxa"/>
            <w:vAlign w:val="center"/>
          </w:tcPr>
          <w:p w:rsid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id-ID"/>
              </w:rPr>
            </w:pPr>
            <w:r>
              <w:rPr>
                <w:rFonts w:asciiTheme="majorHAnsi" w:hAnsiTheme="majorHAnsi" w:cstheme="majorHAnsi"/>
                <w:lang w:val="id-ID"/>
              </w:rPr>
              <w:t>N</w:t>
            </w:r>
          </w:p>
        </w:tc>
      </w:tr>
      <w:tr w:rsidR="0065379B" w:rsidTr="0065379B">
        <w:tc>
          <w:tcPr>
            <w:tcW w:w="1803" w:type="dxa"/>
          </w:tcPr>
          <w:p w:rsidR="0065379B" w:rsidRDefault="0065379B" w:rsidP="0065379B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lang w:val="id-ID"/>
              </w:rPr>
            </w:pPr>
            <w:r>
              <w:rPr>
                <w:rFonts w:asciiTheme="majorHAnsi" w:hAnsiTheme="majorHAnsi" w:cstheme="majorHAnsi"/>
                <w:lang w:val="id-ID"/>
              </w:rPr>
              <w:t>private</w:t>
            </w:r>
          </w:p>
        </w:tc>
        <w:tc>
          <w:tcPr>
            <w:tcW w:w="1027" w:type="dxa"/>
            <w:vAlign w:val="center"/>
          </w:tcPr>
          <w:p w:rsid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id-ID"/>
              </w:rPr>
            </w:pPr>
            <w:r>
              <w:rPr>
                <w:rFonts w:asciiTheme="majorHAnsi" w:hAnsiTheme="majorHAnsi" w:cstheme="majorHAnsi"/>
                <w:lang w:val="id-ID"/>
              </w:rPr>
              <w:t>Y</w:t>
            </w:r>
          </w:p>
        </w:tc>
        <w:tc>
          <w:tcPr>
            <w:tcW w:w="1026" w:type="dxa"/>
            <w:vAlign w:val="center"/>
          </w:tcPr>
          <w:p w:rsid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id-ID"/>
              </w:rPr>
            </w:pPr>
            <w:r>
              <w:rPr>
                <w:rFonts w:asciiTheme="majorHAnsi" w:hAnsiTheme="majorHAnsi" w:cstheme="majorHAnsi"/>
                <w:lang w:val="id-ID"/>
              </w:rPr>
              <w:t>N</w:t>
            </w:r>
          </w:p>
        </w:tc>
        <w:tc>
          <w:tcPr>
            <w:tcW w:w="1100" w:type="dxa"/>
            <w:vAlign w:val="center"/>
          </w:tcPr>
          <w:p w:rsid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id-ID"/>
              </w:rPr>
            </w:pPr>
            <w:r>
              <w:rPr>
                <w:rFonts w:asciiTheme="majorHAnsi" w:hAnsiTheme="majorHAnsi" w:cstheme="majorHAnsi"/>
                <w:lang w:val="id-ID"/>
              </w:rPr>
              <w:t>N</w:t>
            </w:r>
          </w:p>
        </w:tc>
        <w:tc>
          <w:tcPr>
            <w:tcW w:w="850" w:type="dxa"/>
            <w:vAlign w:val="center"/>
          </w:tcPr>
          <w:p w:rsidR="0065379B" w:rsidRDefault="0065379B" w:rsidP="006537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id-ID"/>
              </w:rPr>
            </w:pPr>
            <w:r>
              <w:rPr>
                <w:rFonts w:asciiTheme="majorHAnsi" w:hAnsiTheme="majorHAnsi" w:cstheme="majorHAnsi"/>
                <w:lang w:val="id-ID"/>
              </w:rPr>
              <w:t>N</w:t>
            </w:r>
          </w:p>
        </w:tc>
      </w:tr>
    </w:tbl>
    <w:p w:rsidR="0065379B" w:rsidRDefault="0065379B" w:rsidP="0065379B">
      <w:pPr>
        <w:ind w:left="0"/>
        <w:rPr>
          <w:lang w:val="id-ID"/>
        </w:rPr>
      </w:pPr>
    </w:p>
    <w:p w:rsidR="00881137" w:rsidRDefault="00881137" w:rsidP="00881137">
      <w:pPr>
        <w:pStyle w:val="ListParagraph"/>
        <w:numPr>
          <w:ilvl w:val="0"/>
          <w:numId w:val="12"/>
        </w:numPr>
        <w:ind w:left="426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  <w:lang w:val="id-ID"/>
        </w:rPr>
        <w:t>Class</w:t>
      </w:r>
    </w:p>
    <w:p w:rsidR="00881137" w:rsidRDefault="00881137" w:rsidP="00881137">
      <w:pPr>
        <w:pStyle w:val="ListParagraph"/>
        <w:ind w:left="426" w:firstLine="294"/>
        <w:rPr>
          <w:lang w:val="id-ID"/>
        </w:rPr>
      </w:pPr>
      <w:r>
        <w:rPr>
          <w:lang w:val="id-ID"/>
        </w:rPr>
        <w:t>Class merupakan suatu cetakan untuk menciptakan suatu instant dari object. Kelas di Java bisa mengandung data dan metode</w:t>
      </w:r>
    </w:p>
    <w:p w:rsidR="00881137" w:rsidRDefault="00881137" w:rsidP="00881137">
      <w:pPr>
        <w:pStyle w:val="ListParagraph"/>
        <w:ind w:left="426"/>
        <w:rPr>
          <w:lang w:val="id-ID"/>
        </w:rPr>
      </w:pPr>
      <w:r>
        <w:rPr>
          <w:lang w:val="id-ID"/>
        </w:rPr>
        <w:t>Contoh : Class Hewan, Class Manusia, Class Belajar</w:t>
      </w:r>
    </w:p>
    <w:p w:rsidR="0065379B" w:rsidRDefault="0065379B" w:rsidP="00881137">
      <w:pPr>
        <w:pStyle w:val="ListParagraph"/>
        <w:ind w:left="426"/>
        <w:rPr>
          <w:lang w:val="id-ID"/>
        </w:rPr>
      </w:pPr>
    </w:p>
    <w:p w:rsidR="00881137" w:rsidRDefault="0065379B" w:rsidP="00881137">
      <w:pPr>
        <w:pStyle w:val="ListParagraph"/>
        <w:ind w:left="426"/>
        <w:rPr>
          <w:b/>
          <w:lang w:val="id-ID"/>
        </w:rPr>
      </w:pPr>
      <w:r w:rsidRPr="0065379B">
        <w:rPr>
          <w:b/>
          <w:lang w:val="id-ID"/>
        </w:rPr>
        <w:t>PERCOBAAN</w:t>
      </w:r>
    </w:p>
    <w:p w:rsidR="0065379B" w:rsidRDefault="0065379B" w:rsidP="00881137">
      <w:pPr>
        <w:pStyle w:val="ListParagraph"/>
        <w:ind w:left="426"/>
        <w:rPr>
          <w:b/>
          <w:lang w:val="id-ID"/>
        </w:rPr>
      </w:pPr>
      <w:r>
        <w:rPr>
          <w:b/>
          <w:noProof/>
          <w:lang w:eastAsia="en-US"/>
        </w:rPr>
        <w:drawing>
          <wp:inline distT="0" distB="0" distL="0" distR="0">
            <wp:extent cx="5696978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467" cy="223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9B" w:rsidRPr="0065379B" w:rsidRDefault="0065379B" w:rsidP="00881137">
      <w:pPr>
        <w:pStyle w:val="ListParagraph"/>
        <w:ind w:left="426"/>
        <w:rPr>
          <w:b/>
          <w:lang w:val="id-ID"/>
        </w:rPr>
      </w:pPr>
    </w:p>
    <w:p w:rsidR="0065379B" w:rsidRPr="00881137" w:rsidRDefault="0065379B" w:rsidP="00881137">
      <w:pPr>
        <w:pStyle w:val="ListParagraph"/>
        <w:ind w:left="426"/>
        <w:rPr>
          <w:lang w:val="id-ID"/>
        </w:rPr>
      </w:pPr>
    </w:p>
    <w:p w:rsidR="0065379B" w:rsidRDefault="0065379B" w:rsidP="0065379B">
      <w:pPr>
        <w:pStyle w:val="ListParagraph"/>
        <w:numPr>
          <w:ilvl w:val="0"/>
          <w:numId w:val="12"/>
        </w:numPr>
        <w:ind w:left="426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  <w:lang w:val="id-ID"/>
        </w:rPr>
        <w:lastRenderedPageBreak/>
        <w:t>Method</w:t>
      </w:r>
    </w:p>
    <w:p w:rsidR="0065379B" w:rsidRDefault="0065379B" w:rsidP="0065379B">
      <w:pPr>
        <w:pStyle w:val="ListParagraph"/>
        <w:ind w:left="426"/>
        <w:rPr>
          <w:b/>
          <w:sz w:val="28"/>
          <w:szCs w:val="28"/>
          <w:u w:val="single"/>
          <w:lang w:val="id-ID"/>
        </w:rPr>
      </w:pPr>
    </w:p>
    <w:p w:rsidR="0065379B" w:rsidRDefault="0065379B" w:rsidP="0065379B">
      <w:pPr>
        <w:pStyle w:val="ListParagraph"/>
        <w:ind w:left="426" w:firstLine="294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65379B">
        <w:rPr>
          <w:rFonts w:asciiTheme="majorHAnsi" w:hAnsiTheme="majorHAnsi" w:cstheme="majorHAnsi"/>
          <w:color w:val="000000" w:themeColor="text1"/>
          <w:shd w:val="clear" w:color="auto" w:fill="FFFFFF"/>
        </w:rPr>
        <w:t>Method pada class berarti fungsi-fungsi yang merupakan anggota dari sebuah objek. Seperti halnya dalam mendeklarasikan sebuah </w:t>
      </w:r>
      <w:hyperlink r:id="rId12" w:history="1">
        <w:r w:rsidRPr="0065379B">
          <w:rPr>
            <w:rStyle w:val="Hyperlink"/>
            <w:rFonts w:asciiTheme="majorHAnsi" w:hAnsiTheme="majorHAnsi" w:cstheme="majorHAnsi"/>
            <w:b/>
            <w:bCs/>
            <w:color w:val="000000" w:themeColor="text1"/>
            <w:u w:val="none"/>
            <w:bdr w:val="none" w:sz="0" w:space="0" w:color="auto" w:frame="1"/>
            <w:shd w:val="clear" w:color="auto" w:fill="FFFFFF"/>
          </w:rPr>
          <w:t>method pada Java,</w:t>
        </w:r>
      </w:hyperlink>
      <w:r w:rsidRPr="0065379B">
        <w:rPr>
          <w:rFonts w:asciiTheme="majorHAnsi" w:hAnsiTheme="majorHAnsi" w:cstheme="majorHAnsi"/>
          <w:color w:val="000000" w:themeColor="text1"/>
          <w:shd w:val="clear" w:color="auto" w:fill="FFFFFF"/>
        </w:rPr>
        <w:t> method dapat mengandung berbagai macam atribut yang menentukan level akses, return t</w:t>
      </w:r>
      <w:r>
        <w:rPr>
          <w:rFonts w:asciiTheme="majorHAnsi" w:hAnsiTheme="majorHAnsi" w:cstheme="majorHAnsi"/>
          <w:color w:val="000000" w:themeColor="text1"/>
          <w:shd w:val="clear" w:color="auto" w:fill="FFFFFF"/>
        </w:rPr>
        <w:t>ype, nama method dan parameter.</w:t>
      </w:r>
    </w:p>
    <w:p w:rsidR="00854CC0" w:rsidRDefault="00854CC0" w:rsidP="00854CC0">
      <w:pPr>
        <w:pStyle w:val="ListParagraph"/>
        <w:ind w:left="426" w:firstLine="294"/>
        <w:rPr>
          <w:rFonts w:asciiTheme="majorHAnsi" w:hAnsiTheme="majorHAnsi" w:cstheme="majorHAnsi"/>
          <w:color w:val="000000" w:themeColor="text1"/>
          <w:shd w:val="clear" w:color="auto" w:fill="FFFFFF"/>
          <w:lang w:val="id-ID"/>
        </w:rPr>
      </w:pPr>
      <w:r>
        <w:rPr>
          <w:rFonts w:asciiTheme="majorHAnsi" w:hAnsiTheme="majorHAnsi" w:cstheme="majorHAnsi"/>
          <w:color w:val="000000" w:themeColor="text1"/>
          <w:shd w:val="clear" w:color="auto" w:fill="FFFFFF"/>
          <w:lang w:val="id-ID"/>
        </w:rPr>
        <w:t>Untuk membuat atau menciptakan suatu method ada 4 bagian yang mendasar yaitu :</w:t>
      </w:r>
    </w:p>
    <w:p w:rsidR="00854CC0" w:rsidRDefault="00854CC0" w:rsidP="00854CC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000000" w:themeColor="text1"/>
          <w:shd w:val="clear" w:color="auto" w:fill="FFFFFF"/>
          <w:lang w:val="id-ID"/>
        </w:rPr>
      </w:pPr>
      <w:r>
        <w:rPr>
          <w:rFonts w:asciiTheme="majorHAnsi" w:hAnsiTheme="majorHAnsi" w:cstheme="majorHAnsi"/>
          <w:color w:val="000000" w:themeColor="text1"/>
          <w:shd w:val="clear" w:color="auto" w:fill="FFFFFF"/>
          <w:lang w:val="id-ID"/>
        </w:rPr>
        <w:t>Nama method</w:t>
      </w:r>
    </w:p>
    <w:p w:rsidR="00854CC0" w:rsidRDefault="00854CC0" w:rsidP="00854CC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000000" w:themeColor="text1"/>
          <w:shd w:val="clear" w:color="auto" w:fill="FFFFFF"/>
          <w:lang w:val="id-ID"/>
        </w:rPr>
      </w:pPr>
      <w:r>
        <w:rPr>
          <w:rFonts w:asciiTheme="majorHAnsi" w:hAnsiTheme="majorHAnsi" w:cstheme="majorHAnsi"/>
          <w:color w:val="000000" w:themeColor="text1"/>
          <w:shd w:val="clear" w:color="auto" w:fill="FFFFFF"/>
          <w:lang w:val="id-ID"/>
        </w:rPr>
        <w:t>Daftar parameter – parameter</w:t>
      </w:r>
    </w:p>
    <w:p w:rsidR="00854CC0" w:rsidRDefault="00854CC0" w:rsidP="00854CC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000000" w:themeColor="text1"/>
          <w:shd w:val="clear" w:color="auto" w:fill="FFFFFF"/>
          <w:lang w:val="id-ID"/>
        </w:rPr>
      </w:pPr>
      <w:r>
        <w:rPr>
          <w:rFonts w:asciiTheme="majorHAnsi" w:hAnsiTheme="majorHAnsi" w:cstheme="majorHAnsi"/>
          <w:color w:val="000000" w:themeColor="text1"/>
          <w:shd w:val="clear" w:color="auto" w:fill="FFFFFF"/>
          <w:lang w:val="id-ID"/>
        </w:rPr>
        <w:t>Tipe objek atau tipe primitive (tipe data) yang dikembalikan method</w:t>
      </w:r>
    </w:p>
    <w:p w:rsidR="00854CC0" w:rsidRDefault="00854CC0" w:rsidP="00854CC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000000" w:themeColor="text1"/>
          <w:shd w:val="clear" w:color="auto" w:fill="FFFFFF"/>
          <w:lang w:val="id-ID"/>
        </w:rPr>
      </w:pPr>
      <w:r>
        <w:rPr>
          <w:rFonts w:asciiTheme="majorHAnsi" w:hAnsiTheme="majorHAnsi" w:cstheme="majorHAnsi"/>
          <w:color w:val="000000" w:themeColor="text1"/>
          <w:shd w:val="clear" w:color="auto" w:fill="FFFFFF"/>
          <w:lang w:val="id-ID"/>
        </w:rPr>
        <w:t>Badan program method</w:t>
      </w:r>
    </w:p>
    <w:p w:rsidR="00854CC0" w:rsidRDefault="00854CC0" w:rsidP="00854CC0">
      <w:pPr>
        <w:ind w:left="720"/>
        <w:rPr>
          <w:rFonts w:asciiTheme="majorHAnsi" w:hAnsiTheme="majorHAnsi" w:cstheme="majorHAnsi"/>
          <w:color w:val="000000" w:themeColor="text1"/>
          <w:shd w:val="clear" w:color="auto" w:fill="FFFFFF"/>
          <w:lang w:val="id-ID"/>
        </w:rPr>
      </w:pPr>
      <w:r>
        <w:rPr>
          <w:rFonts w:asciiTheme="majorHAnsi" w:hAnsiTheme="majorHAnsi" w:cstheme="majorHAnsi"/>
          <w:color w:val="000000" w:themeColor="text1"/>
          <w:shd w:val="clear" w:color="auto" w:fill="FFFFFF"/>
          <w:lang w:val="id-ID"/>
        </w:rPr>
        <w:t>Untuk membuat method yang di buat sendiri di java, sintaksnya yaitu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54CC0" w:rsidRPr="00854CC0" w:rsidTr="00854CC0">
        <w:tc>
          <w:tcPr>
            <w:tcW w:w="9350" w:type="dxa"/>
          </w:tcPr>
          <w:p w:rsidR="00854CC0" w:rsidRPr="00854CC0" w:rsidRDefault="00854CC0" w:rsidP="00854CC0">
            <w:pPr>
              <w:ind w:left="0"/>
              <w:rPr>
                <w:rFonts w:ascii="Courier New" w:hAnsi="Courier New" w:cs="Courier New"/>
                <w:color w:val="000000" w:themeColor="text1"/>
                <w:shd w:val="clear" w:color="auto" w:fill="FFFFFF"/>
                <w:lang w:val="id-ID"/>
              </w:rPr>
            </w:pPr>
            <w:r w:rsidRPr="00854CC0">
              <w:rPr>
                <w:rFonts w:ascii="Courier New" w:hAnsi="Courier New" w:cs="Courier New"/>
                <w:color w:val="000000" w:themeColor="text1"/>
                <w:shd w:val="clear" w:color="auto" w:fill="FFFFFF"/>
                <w:lang w:val="id-ID"/>
              </w:rPr>
              <w:t>Modifier returnValueType Methodname (Lists parameters){</w:t>
            </w:r>
          </w:p>
          <w:p w:rsidR="00854CC0" w:rsidRPr="00854CC0" w:rsidRDefault="00854CC0" w:rsidP="00854CC0">
            <w:pPr>
              <w:ind w:left="0"/>
              <w:rPr>
                <w:rFonts w:ascii="Courier New" w:hAnsi="Courier New" w:cs="Courier New"/>
                <w:color w:val="000000" w:themeColor="text1"/>
                <w:shd w:val="clear" w:color="auto" w:fill="FFFFFF"/>
                <w:lang w:val="id-ID"/>
              </w:rPr>
            </w:pPr>
            <w:r w:rsidRPr="00854CC0">
              <w:rPr>
                <w:rFonts w:ascii="Courier New" w:hAnsi="Courier New" w:cs="Courier New"/>
                <w:color w:val="000000" w:themeColor="text1"/>
                <w:shd w:val="clear" w:color="auto" w:fill="FFFFFF"/>
                <w:lang w:val="id-ID"/>
              </w:rPr>
              <w:t xml:space="preserve">      Statement;</w:t>
            </w:r>
          </w:p>
          <w:p w:rsidR="00854CC0" w:rsidRPr="00854CC0" w:rsidRDefault="00854CC0" w:rsidP="00854CC0">
            <w:pPr>
              <w:ind w:left="0"/>
              <w:rPr>
                <w:rFonts w:ascii="Courier New" w:hAnsi="Courier New" w:cs="Courier New"/>
                <w:color w:val="000000" w:themeColor="text1"/>
                <w:shd w:val="clear" w:color="auto" w:fill="FFFFFF"/>
                <w:lang w:val="id-ID"/>
              </w:rPr>
            </w:pPr>
            <w:r w:rsidRPr="00854CC0">
              <w:rPr>
                <w:rFonts w:ascii="Courier New" w:hAnsi="Courier New" w:cs="Courier New"/>
                <w:color w:val="000000" w:themeColor="text1"/>
                <w:shd w:val="clear" w:color="auto" w:fill="FFFFFF"/>
                <w:lang w:val="id-ID"/>
              </w:rPr>
              <w:t>}</w:t>
            </w:r>
          </w:p>
        </w:tc>
      </w:tr>
    </w:tbl>
    <w:p w:rsidR="0065379B" w:rsidRPr="00854CC0" w:rsidRDefault="0065379B" w:rsidP="00854CC0">
      <w:pPr>
        <w:ind w:left="0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:rsidR="0065379B" w:rsidRDefault="0065379B" w:rsidP="0087175A">
      <w:pPr>
        <w:pStyle w:val="ListParagraph"/>
        <w:ind w:left="284" w:firstLine="294"/>
        <w:rPr>
          <w:rFonts w:asciiTheme="majorHAnsi" w:hAnsiTheme="majorHAnsi" w:cstheme="majorHAnsi"/>
          <w:color w:val="000000" w:themeColor="text1"/>
          <w:shd w:val="clear" w:color="auto" w:fill="FFFFFF"/>
          <w:lang w:val="id-ID"/>
        </w:rPr>
      </w:pPr>
      <w:r>
        <w:rPr>
          <w:rFonts w:asciiTheme="majorHAnsi" w:hAnsiTheme="majorHAnsi" w:cstheme="majorHAnsi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DCEE39" wp14:editId="23ABD501">
                <wp:simplePos x="0" y="0"/>
                <wp:positionH relativeFrom="column">
                  <wp:posOffset>5248275</wp:posOffset>
                </wp:positionH>
                <wp:positionV relativeFrom="paragraph">
                  <wp:posOffset>1122045</wp:posOffset>
                </wp:positionV>
                <wp:extent cx="914400" cy="361950"/>
                <wp:effectExtent l="0" t="0" r="1333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3D6" w:rsidRPr="0065379B" w:rsidRDefault="003E13D6" w:rsidP="0065379B">
                            <w:pPr>
                              <w:ind w:left="0"/>
                              <w:rPr>
                                <w:color w:val="FF0000"/>
                                <w:lang w:val="id-ID"/>
                              </w:rPr>
                            </w:pPr>
                            <w:r w:rsidRPr="0065379B">
                              <w:rPr>
                                <w:color w:val="FF0000"/>
                                <w:lang w:val="id-ID"/>
                              </w:rPr>
                              <w:t xml:space="preserve">Method </w:t>
                            </w:r>
                            <w:r>
                              <w:rPr>
                                <w:color w:val="FF0000"/>
                                <w:lang w:val="id-ID"/>
                              </w:rPr>
                              <w:t>belokKanan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CEE39" id="Text Box 11" o:spid="_x0000_s1031" type="#_x0000_t202" style="position:absolute;left:0;text-align:left;margin-left:413.25pt;margin-top:88.35pt;width:1in;height:28.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" fillcolor="white [3201]" strokeweight=".5pt">
                <v:textbox>
                  <w:txbxContent>
                    <w:p w:rsidR="003E13D6" w:rsidRPr="0065379B" w:rsidRDefault="003E13D6" w:rsidP="0065379B">
                      <w:pPr>
                        <w:ind w:left="0"/>
                        <w:rPr>
                          <w:color w:val="FF0000"/>
                          <w:lang w:val="id-ID"/>
                        </w:rPr>
                      </w:pPr>
                      <w:r w:rsidRPr="0065379B">
                        <w:rPr>
                          <w:color w:val="FF0000"/>
                          <w:lang w:val="id-ID"/>
                        </w:rPr>
                        <w:t xml:space="preserve">Method </w:t>
                      </w:r>
                      <w:r>
                        <w:rPr>
                          <w:color w:val="FF0000"/>
                          <w:lang w:val="id-ID"/>
                        </w:rPr>
                        <w:t>belokKanan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7C56F1" wp14:editId="00202E0D">
                <wp:simplePos x="0" y="0"/>
                <wp:positionH relativeFrom="column">
                  <wp:posOffset>5234940</wp:posOffset>
                </wp:positionH>
                <wp:positionV relativeFrom="paragraph">
                  <wp:posOffset>693420</wp:posOffset>
                </wp:positionV>
                <wp:extent cx="914400" cy="361950"/>
                <wp:effectExtent l="0" t="0" r="1333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3D6" w:rsidRPr="0065379B" w:rsidRDefault="003E13D6" w:rsidP="0065379B">
                            <w:pPr>
                              <w:ind w:left="0"/>
                              <w:rPr>
                                <w:color w:val="FF0000"/>
                                <w:lang w:val="id-ID"/>
                              </w:rPr>
                            </w:pPr>
                            <w:r w:rsidRPr="0065379B">
                              <w:rPr>
                                <w:color w:val="FF0000"/>
                                <w:lang w:val="id-ID"/>
                              </w:rPr>
                              <w:t xml:space="preserve">Method </w:t>
                            </w:r>
                            <w:r>
                              <w:rPr>
                                <w:color w:val="FF0000"/>
                                <w:lang w:val="id-ID"/>
                              </w:rPr>
                              <w:t>belokKiri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C56F1" id="Text Box 10" o:spid="_x0000_s1032" type="#_x0000_t202" style="position:absolute;left:0;text-align:left;margin-left:412.2pt;margin-top:54.6pt;width:1in;height:28.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" fillcolor="white [3201]" strokeweight=".5pt">
                <v:textbox>
                  <w:txbxContent>
                    <w:p w:rsidR="003E13D6" w:rsidRPr="0065379B" w:rsidRDefault="003E13D6" w:rsidP="0065379B">
                      <w:pPr>
                        <w:ind w:left="0"/>
                        <w:rPr>
                          <w:color w:val="FF0000"/>
                          <w:lang w:val="id-ID"/>
                        </w:rPr>
                      </w:pPr>
                      <w:r w:rsidRPr="0065379B">
                        <w:rPr>
                          <w:color w:val="FF0000"/>
                          <w:lang w:val="id-ID"/>
                        </w:rPr>
                        <w:t xml:space="preserve">Method </w:t>
                      </w:r>
                      <w:r>
                        <w:rPr>
                          <w:color w:val="FF0000"/>
                          <w:lang w:val="id-ID"/>
                        </w:rPr>
                        <w:t>belokKiri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274320</wp:posOffset>
                </wp:positionV>
                <wp:extent cx="914400" cy="361950"/>
                <wp:effectExtent l="0" t="0" r="1333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3D6" w:rsidRPr="0065379B" w:rsidRDefault="003E13D6">
                            <w:pPr>
                              <w:ind w:left="0"/>
                              <w:rPr>
                                <w:color w:val="FF0000"/>
                                <w:lang w:val="id-ID"/>
                              </w:rPr>
                            </w:pPr>
                            <w:r w:rsidRPr="0065379B">
                              <w:rPr>
                                <w:color w:val="FF0000"/>
                                <w:lang w:val="id-ID"/>
                              </w:rPr>
                              <w:t>Method berjalan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411pt;margin-top:21.6pt;width:1in;height:28.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" fillcolor="white [3201]" strokeweight=".5pt">
                <v:textbox>
                  <w:txbxContent>
                    <w:p w:rsidR="003E13D6" w:rsidRPr="0065379B" w:rsidRDefault="003E13D6">
                      <w:pPr>
                        <w:ind w:left="0"/>
                        <w:rPr>
                          <w:color w:val="FF0000"/>
                          <w:lang w:val="id-ID"/>
                        </w:rPr>
                      </w:pPr>
                      <w:r w:rsidRPr="0065379B">
                        <w:rPr>
                          <w:color w:val="FF0000"/>
                          <w:lang w:val="id-ID"/>
                        </w:rPr>
                        <w:t>Method berjalan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6DD81A" wp14:editId="0B0842D4">
                <wp:simplePos x="0" y="0"/>
                <wp:positionH relativeFrom="column">
                  <wp:posOffset>4867275</wp:posOffset>
                </wp:positionH>
                <wp:positionV relativeFrom="paragraph">
                  <wp:posOffset>1150620</wp:posOffset>
                </wp:positionV>
                <wp:extent cx="257175" cy="314325"/>
                <wp:effectExtent l="0" t="0" r="47625" b="2857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14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3D31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383.25pt;margin-top:90.6pt;width:20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" adj="1473" strokecolor="#94b6d2 [3204]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C7E2B9" wp14:editId="7851DA13">
                <wp:simplePos x="0" y="0"/>
                <wp:positionH relativeFrom="column">
                  <wp:posOffset>4895850</wp:posOffset>
                </wp:positionH>
                <wp:positionV relativeFrom="paragraph">
                  <wp:posOffset>731520</wp:posOffset>
                </wp:positionV>
                <wp:extent cx="257175" cy="314325"/>
                <wp:effectExtent l="0" t="0" r="47625" b="2857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14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320C" id="Right Brace 6" o:spid="_x0000_s1026" type="#_x0000_t88" style="position:absolute;margin-left:385.5pt;margin-top:57.6pt;width:20.2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" adj="1473" strokecolor="#94b6d2 [3204]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331470</wp:posOffset>
                </wp:positionV>
                <wp:extent cx="257175" cy="314325"/>
                <wp:effectExtent l="0" t="0" r="47625" b="2857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14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E3BF" id="Right Brace 5" o:spid="_x0000_s1026" type="#_x0000_t88" style="position:absolute;margin-left:383.2pt;margin-top:26.1pt;width:20.2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" adj="1473" strokecolor="#94b6d2 [3204]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 w:cstheme="majorHAnsi"/>
          <w:color w:val="000000" w:themeColor="text1"/>
          <w:shd w:val="clear" w:color="auto" w:fill="FFFFFF"/>
          <w:lang w:val="id-ID"/>
        </w:rPr>
        <w:t>Contoh method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087"/>
      </w:tblGrid>
      <w:tr w:rsidR="0065379B" w:rsidTr="0065379B">
        <w:tc>
          <w:tcPr>
            <w:tcW w:w="7087" w:type="dxa"/>
          </w:tcPr>
          <w:p w:rsidR="0065379B" w:rsidRPr="0065379B" w:rsidRDefault="0065379B" w:rsidP="0087175A">
            <w:pPr>
              <w:pStyle w:val="ListParagraph"/>
              <w:ind w:left="33"/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id-ID"/>
              </w:rPr>
            </w:pPr>
            <w:r w:rsidRPr="0065379B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id-ID"/>
              </w:rPr>
              <w:t xml:space="preserve">class sepeda { </w:t>
            </w:r>
          </w:p>
          <w:p w:rsidR="0065379B" w:rsidRPr="0065379B" w:rsidRDefault="0065379B" w:rsidP="0087175A">
            <w:pPr>
              <w:pStyle w:val="ListParagraph"/>
              <w:ind w:left="33"/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id-ID"/>
              </w:rPr>
            </w:pPr>
            <w:r w:rsidRPr="0065379B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id-ID"/>
              </w:rPr>
              <w:t xml:space="preserve">           public void berjalan(){</w:t>
            </w:r>
          </w:p>
          <w:p w:rsidR="0065379B" w:rsidRPr="0065379B" w:rsidRDefault="0065379B" w:rsidP="0087175A">
            <w:pPr>
              <w:pStyle w:val="ListParagraph"/>
              <w:ind w:left="33"/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id-ID"/>
              </w:rPr>
            </w:pPr>
            <w:r w:rsidRPr="0065379B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id-ID"/>
              </w:rPr>
              <w:t xml:space="preserve">               System.out.println("sepeda berjalan");</w:t>
            </w:r>
          </w:p>
          <w:p w:rsidR="0065379B" w:rsidRPr="0065379B" w:rsidRDefault="0065379B" w:rsidP="0087175A">
            <w:pPr>
              <w:pStyle w:val="ListParagraph"/>
              <w:ind w:left="33"/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id-ID"/>
              </w:rPr>
            </w:pPr>
            <w:r w:rsidRPr="0065379B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id-ID"/>
              </w:rPr>
              <w:t xml:space="preserve">           }</w:t>
            </w:r>
          </w:p>
          <w:p w:rsidR="0065379B" w:rsidRPr="0065379B" w:rsidRDefault="0065379B" w:rsidP="0087175A">
            <w:pPr>
              <w:pStyle w:val="ListParagraph"/>
              <w:ind w:left="33"/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id-ID"/>
              </w:rPr>
            </w:pPr>
            <w:r w:rsidRPr="0065379B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id-ID"/>
              </w:rPr>
              <w:t xml:space="preserve">           public void belokKiri(){</w:t>
            </w:r>
          </w:p>
          <w:p w:rsidR="0065379B" w:rsidRPr="0065379B" w:rsidRDefault="0065379B" w:rsidP="0087175A">
            <w:pPr>
              <w:pStyle w:val="ListParagraph"/>
              <w:ind w:left="33"/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id-ID"/>
              </w:rPr>
            </w:pPr>
            <w:r w:rsidRPr="0065379B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id-ID"/>
              </w:rPr>
              <w:t xml:space="preserve">               System.out.println("sepeda belok kiri");</w:t>
            </w:r>
          </w:p>
          <w:p w:rsidR="0065379B" w:rsidRPr="0065379B" w:rsidRDefault="0065379B" w:rsidP="0087175A">
            <w:pPr>
              <w:pStyle w:val="ListParagraph"/>
              <w:ind w:left="33"/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id-ID"/>
              </w:rPr>
            </w:pPr>
            <w:r w:rsidRPr="0065379B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id-ID"/>
              </w:rPr>
              <w:t xml:space="preserve">           }</w:t>
            </w:r>
          </w:p>
          <w:p w:rsidR="0065379B" w:rsidRPr="0065379B" w:rsidRDefault="0065379B" w:rsidP="0087175A">
            <w:pPr>
              <w:pStyle w:val="ListParagraph"/>
              <w:ind w:left="33"/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id-ID"/>
              </w:rPr>
            </w:pPr>
            <w:r w:rsidRPr="0065379B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id-ID"/>
              </w:rPr>
              <w:t xml:space="preserve">           public void belokKanan(){</w:t>
            </w:r>
          </w:p>
          <w:p w:rsidR="0065379B" w:rsidRPr="0065379B" w:rsidRDefault="0065379B" w:rsidP="0087175A">
            <w:pPr>
              <w:pStyle w:val="ListParagraph"/>
              <w:ind w:left="33"/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id-ID"/>
              </w:rPr>
            </w:pPr>
            <w:r w:rsidRPr="0065379B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id-ID"/>
              </w:rPr>
              <w:t xml:space="preserve">               System.out.println("sepeda belok kanan");</w:t>
            </w:r>
          </w:p>
          <w:p w:rsidR="0065379B" w:rsidRPr="0065379B" w:rsidRDefault="0065379B" w:rsidP="0087175A">
            <w:pPr>
              <w:pStyle w:val="ListParagraph"/>
              <w:ind w:left="33"/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id-ID"/>
              </w:rPr>
            </w:pPr>
            <w:r w:rsidRPr="0065379B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id-ID"/>
              </w:rPr>
              <w:t xml:space="preserve">           }</w:t>
            </w:r>
          </w:p>
          <w:p w:rsidR="0065379B" w:rsidRDefault="0065379B" w:rsidP="0087175A">
            <w:pPr>
              <w:pStyle w:val="ListParagraph"/>
              <w:ind w:left="33"/>
              <w:rPr>
                <w:rFonts w:asciiTheme="majorHAnsi" w:hAnsiTheme="majorHAnsi" w:cstheme="majorHAnsi"/>
                <w:color w:val="000000" w:themeColor="text1"/>
                <w:shd w:val="clear" w:color="auto" w:fill="FFFFFF"/>
                <w:lang w:val="id-ID"/>
              </w:rPr>
            </w:pPr>
            <w:r w:rsidRPr="0065379B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id-ID"/>
              </w:rPr>
              <w:t xml:space="preserve">       }</w:t>
            </w:r>
          </w:p>
        </w:tc>
      </w:tr>
    </w:tbl>
    <w:p w:rsidR="0065379B" w:rsidRPr="0065379B" w:rsidRDefault="0065379B" w:rsidP="0065379B">
      <w:pPr>
        <w:pStyle w:val="ListParagraph"/>
        <w:ind w:left="142" w:firstLine="294"/>
        <w:rPr>
          <w:rFonts w:asciiTheme="majorHAnsi" w:hAnsiTheme="majorHAnsi" w:cstheme="majorHAnsi"/>
          <w:color w:val="000000" w:themeColor="text1"/>
          <w:shd w:val="clear" w:color="auto" w:fill="FFFFFF"/>
          <w:lang w:val="id-ID"/>
        </w:rPr>
      </w:pPr>
    </w:p>
    <w:p w:rsidR="0065379B" w:rsidRDefault="0065379B" w:rsidP="0065379B">
      <w:pPr>
        <w:pStyle w:val="ListParagraph"/>
        <w:numPr>
          <w:ilvl w:val="0"/>
          <w:numId w:val="12"/>
        </w:numPr>
        <w:ind w:left="426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  <w:lang w:val="id-ID"/>
        </w:rPr>
        <w:t>Constructor</w:t>
      </w:r>
    </w:p>
    <w:p w:rsidR="0065379B" w:rsidRDefault="0065379B" w:rsidP="0065379B">
      <w:pPr>
        <w:pStyle w:val="ListParagraph"/>
        <w:ind w:left="426"/>
        <w:rPr>
          <w:lang w:val="id-ID"/>
        </w:rPr>
      </w:pPr>
    </w:p>
    <w:p w:rsidR="0065379B" w:rsidRPr="0065379B" w:rsidRDefault="0065379B" w:rsidP="003E13D6">
      <w:pPr>
        <w:pStyle w:val="ListParagraph"/>
        <w:ind w:left="426" w:firstLine="294"/>
        <w:rPr>
          <w:lang w:val="id-ID"/>
        </w:rPr>
      </w:pPr>
      <w:r w:rsidRPr="0065379B">
        <w:rPr>
          <w:lang w:val="id-ID"/>
        </w:rPr>
        <w:t xml:space="preserve">Construktor (Konstruktor) adalah  suatu method yang akan memberikan nilai awal pada saat suatu objek dibuat. Pada saat program dijalankan, Nama Constructor sama dengan nama Class. </w:t>
      </w:r>
    </w:p>
    <w:p w:rsidR="0065379B" w:rsidRDefault="0065379B" w:rsidP="0065379B">
      <w:pPr>
        <w:pStyle w:val="ListParagraph"/>
        <w:ind w:left="426"/>
        <w:rPr>
          <w:b/>
          <w:sz w:val="28"/>
          <w:szCs w:val="28"/>
          <w:u w:val="single"/>
          <w:lang w:val="id-ID"/>
        </w:rPr>
      </w:pPr>
      <w:r>
        <w:rPr>
          <w:b/>
          <w:noProof/>
          <w:sz w:val="28"/>
          <w:szCs w:val="28"/>
          <w:u w:val="single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13CD60" wp14:editId="65BADA80">
                <wp:simplePos x="0" y="0"/>
                <wp:positionH relativeFrom="column">
                  <wp:posOffset>5391150</wp:posOffset>
                </wp:positionH>
                <wp:positionV relativeFrom="paragraph">
                  <wp:posOffset>534035</wp:posOffset>
                </wp:positionV>
                <wp:extent cx="1048385" cy="742950"/>
                <wp:effectExtent l="0" t="0" r="1841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3D6" w:rsidRDefault="003E13D6" w:rsidP="0065379B">
                            <w:pPr>
                              <w:ind w:left="0"/>
                              <w:jc w:val="center"/>
                              <w:rPr>
                                <w:color w:val="FF0000"/>
                                <w:lang w:val="id-ID"/>
                              </w:rPr>
                            </w:pPr>
                            <w:r>
                              <w:rPr>
                                <w:color w:val="FF0000"/>
                                <w:lang w:val="id-ID"/>
                              </w:rPr>
                              <w:t>Constructor</w:t>
                            </w:r>
                          </w:p>
                          <w:p w:rsidR="003E13D6" w:rsidRPr="0065379B" w:rsidRDefault="003E13D6" w:rsidP="0065379B">
                            <w:pPr>
                              <w:ind w:left="0"/>
                              <w:jc w:val="center"/>
                              <w:rPr>
                                <w:color w:val="FF0000"/>
                                <w:lang w:val="id-ID"/>
                              </w:rPr>
                            </w:pPr>
                            <w:r>
                              <w:rPr>
                                <w:color w:val="FF0000"/>
                                <w:lang w:val="id-ID"/>
                              </w:rPr>
                              <w:t>Dengan 2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3CD60" id="Text Box 16" o:spid="_x0000_s1034" type="#_x0000_t202" style="position:absolute;left:0;text-align:left;margin-left:424.5pt;margin-top:42.05pt;width:82.55pt;height:5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" fillcolor="white [3201]" strokeweight=".5pt">
                <v:textbox>
                  <w:txbxContent>
                    <w:p w:rsidR="003E13D6" w:rsidRDefault="003E13D6" w:rsidP="0065379B">
                      <w:pPr>
                        <w:ind w:left="0"/>
                        <w:jc w:val="center"/>
                        <w:rPr>
                          <w:color w:val="FF0000"/>
                          <w:lang w:val="id-ID"/>
                        </w:rPr>
                      </w:pPr>
                      <w:r>
                        <w:rPr>
                          <w:color w:val="FF0000"/>
                          <w:lang w:val="id-ID"/>
                        </w:rPr>
                        <w:t>Constructor</w:t>
                      </w:r>
                    </w:p>
                    <w:p w:rsidR="003E13D6" w:rsidRPr="0065379B" w:rsidRDefault="003E13D6" w:rsidP="0065379B">
                      <w:pPr>
                        <w:ind w:left="0"/>
                        <w:jc w:val="center"/>
                        <w:rPr>
                          <w:color w:val="FF0000"/>
                          <w:lang w:val="id-ID"/>
                        </w:rPr>
                      </w:pPr>
                      <w:r>
                        <w:rPr>
                          <w:color w:val="FF0000"/>
                          <w:lang w:val="id-ID"/>
                        </w:rPr>
                        <w:t>Dengan 2 parameter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E119A2" wp14:editId="45A14174">
                <wp:simplePos x="0" y="0"/>
                <wp:positionH relativeFrom="column">
                  <wp:posOffset>5000625</wp:posOffset>
                </wp:positionH>
                <wp:positionV relativeFrom="paragraph">
                  <wp:posOffset>667385</wp:posOffset>
                </wp:positionV>
                <wp:extent cx="285750" cy="485775"/>
                <wp:effectExtent l="0" t="0" r="38100" b="28575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857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CC8F" id="Right Brace 15" o:spid="_x0000_s1026" type="#_x0000_t88" style="position:absolute;margin-left:393.75pt;margin-top:52.55pt;width:22.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" adj="1059" strokecolor="#94b6d2 [3204]" strokeweight=".5pt">
                <v:stroke joinstyle="miter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3CCF00" wp14:editId="5FDE0ABD">
                <wp:simplePos x="0" y="0"/>
                <wp:positionH relativeFrom="column">
                  <wp:posOffset>5410200</wp:posOffset>
                </wp:positionH>
                <wp:positionV relativeFrom="paragraph">
                  <wp:posOffset>1686560</wp:posOffset>
                </wp:positionV>
                <wp:extent cx="914400" cy="628650"/>
                <wp:effectExtent l="0" t="0" r="2730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3D6" w:rsidRPr="0065379B" w:rsidRDefault="003E13D6">
                            <w:pPr>
                              <w:ind w:left="0"/>
                              <w:rPr>
                                <w:color w:val="FF0000"/>
                                <w:lang w:val="id-ID"/>
                              </w:rPr>
                            </w:pPr>
                            <w:r w:rsidRPr="0065379B">
                              <w:rPr>
                                <w:color w:val="FF0000"/>
                                <w:lang w:val="id-ID"/>
                              </w:rPr>
                              <w:t xml:space="preserve">Method </w:t>
                            </w:r>
                          </w:p>
                          <w:p w:rsidR="003E13D6" w:rsidRPr="0065379B" w:rsidRDefault="003E13D6">
                            <w:pPr>
                              <w:ind w:left="0"/>
                              <w:rPr>
                                <w:color w:val="FF0000"/>
                                <w:lang w:val="id-ID"/>
                              </w:rPr>
                            </w:pPr>
                            <w:r w:rsidRPr="0065379B">
                              <w:rPr>
                                <w:color w:val="FF0000"/>
                                <w:lang w:val="id-ID"/>
                              </w:rPr>
                              <w:t>Set &amp; 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CF00" id="Text Box 14" o:spid="_x0000_s1035" type="#_x0000_t202" style="position:absolute;left:0;text-align:left;margin-left:426pt;margin-top:132.8pt;width:1in;height:49.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" fillcolor="white [3201]" strokeweight=".5pt">
                <v:textbox>
                  <w:txbxContent>
                    <w:p w:rsidR="003E13D6" w:rsidRPr="0065379B" w:rsidRDefault="003E13D6">
                      <w:pPr>
                        <w:ind w:left="0"/>
                        <w:rPr>
                          <w:color w:val="FF0000"/>
                          <w:lang w:val="id-ID"/>
                        </w:rPr>
                      </w:pPr>
                      <w:r w:rsidRPr="0065379B">
                        <w:rPr>
                          <w:color w:val="FF0000"/>
                          <w:lang w:val="id-ID"/>
                        </w:rPr>
                        <w:t xml:space="preserve">Method </w:t>
                      </w:r>
                    </w:p>
                    <w:p w:rsidR="003E13D6" w:rsidRPr="0065379B" w:rsidRDefault="003E13D6">
                      <w:pPr>
                        <w:ind w:left="0"/>
                        <w:rPr>
                          <w:color w:val="FF0000"/>
                          <w:lang w:val="id-ID"/>
                        </w:rPr>
                      </w:pPr>
                      <w:r w:rsidRPr="0065379B">
                        <w:rPr>
                          <w:color w:val="FF0000"/>
                          <w:lang w:val="id-ID"/>
                        </w:rPr>
                        <w:t>Set &amp; 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1276984</wp:posOffset>
                </wp:positionV>
                <wp:extent cx="304800" cy="1590675"/>
                <wp:effectExtent l="0" t="0" r="38100" b="28575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90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8A59" id="Right Brace 13" o:spid="_x0000_s1026" type="#_x0000_t88" style="position:absolute;margin-left:393.75pt;margin-top:100.55pt;width:24pt;height:12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" adj="345" strokecolor="#94b6d2 [3204]" strokeweight=".5pt">
                <v:stroke joinstyle="miter"/>
              </v:shape>
            </w:pict>
          </mc:Fallback>
        </mc:AlternateContent>
      </w:r>
      <w:r w:rsidRPr="0065379B">
        <w:rPr>
          <w:b/>
          <w:sz w:val="28"/>
          <w:szCs w:val="28"/>
          <w:u w:val="single"/>
          <w:lang w:val="id-ID"/>
        </w:rPr>
        <w:t xml:space="preserve"> </w:t>
      </w:r>
      <w:r>
        <w:rPr>
          <w:b/>
          <w:noProof/>
          <w:sz w:val="28"/>
          <w:szCs w:val="28"/>
          <w:u w:val="single"/>
          <w:lang w:eastAsia="en-US"/>
        </w:rPr>
        <w:drawing>
          <wp:inline distT="0" distB="0" distL="0" distR="0">
            <wp:extent cx="4592743" cy="4010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285" cy="401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5A" w:rsidRPr="0065379B" w:rsidRDefault="0087175A" w:rsidP="0065379B">
      <w:pPr>
        <w:pStyle w:val="ListParagraph"/>
        <w:ind w:left="426"/>
        <w:rPr>
          <w:b/>
          <w:sz w:val="28"/>
          <w:szCs w:val="28"/>
          <w:u w:val="single"/>
          <w:lang w:val="id-ID"/>
        </w:rPr>
      </w:pPr>
    </w:p>
    <w:p w:rsidR="00881137" w:rsidRPr="0087175A" w:rsidRDefault="0087175A" w:rsidP="0087175A">
      <w:pPr>
        <w:pStyle w:val="ListParagraph"/>
        <w:numPr>
          <w:ilvl w:val="0"/>
          <w:numId w:val="12"/>
        </w:numPr>
        <w:rPr>
          <w:b/>
          <w:lang w:val="id-ID"/>
        </w:rPr>
      </w:pPr>
      <w:r w:rsidRPr="0087175A">
        <w:rPr>
          <w:b/>
          <w:lang w:val="id-ID"/>
        </w:rPr>
        <w:t>Set dan Get Pada Java</w:t>
      </w:r>
    </w:p>
    <w:p w:rsidR="0087175A" w:rsidRPr="0087175A" w:rsidRDefault="002D4BCA" w:rsidP="0087175A">
      <w:pPr>
        <w:pStyle w:val="ListParagraph"/>
        <w:jc w:val="both"/>
        <w:rPr>
          <w:rFonts w:asciiTheme="majorHAnsi" w:hAnsiTheme="majorHAnsi" w:cstheme="majorHAnsi"/>
          <w:lang w:val="id-ID"/>
        </w:rPr>
      </w:pPr>
      <w:r>
        <w:rPr>
          <w:rFonts w:asciiTheme="majorHAnsi" w:hAnsiTheme="majorHAnsi" w:cstheme="majorHAnsi"/>
          <w:color w:val="222222"/>
          <w:shd w:val="clear" w:color="auto" w:fill="FFFFFF"/>
        </w:rPr>
        <w:t>Set berarti untuk men</w:t>
      </w:r>
      <w:r w:rsidR="0087175A" w:rsidRPr="0087175A">
        <w:rPr>
          <w:rFonts w:asciiTheme="majorHAnsi" w:hAnsiTheme="majorHAnsi" w:cstheme="majorHAnsi"/>
          <w:color w:val="222222"/>
          <w:shd w:val="clear" w:color="auto" w:fill="FFFFFF"/>
        </w:rPr>
        <w:t>setting berupa data dan get berarti untuk mendapatkan berupa data . Misalnya kita punya satu variable yang kita isi di metode set dan dan kita ingin mendapatkannya dengan metode get</w:t>
      </w:r>
    </w:p>
    <w:p w:rsidR="00AB27F4" w:rsidRDefault="001B47E9">
      <w:pPr>
        <w:pStyle w:val="Heading2"/>
      </w:pPr>
      <w:r>
        <w:t>TUJUAN</w:t>
      </w:r>
    </w:p>
    <w:p w:rsidR="00E1168A" w:rsidRDefault="00E1168A" w:rsidP="00E1168A">
      <w:pPr>
        <w:rPr>
          <w:lang w:val="id-ID"/>
        </w:rPr>
      </w:pPr>
      <w:r w:rsidRPr="00E1168A">
        <w:rPr>
          <w:lang w:val="id-ID"/>
        </w:rPr>
        <w:t xml:space="preserve">Mahasiswa memahami struktur dasar pemograman java yang </w:t>
      </w:r>
      <w:r>
        <w:rPr>
          <w:lang w:val="id-ID"/>
        </w:rPr>
        <w:t>meliputi :</w:t>
      </w:r>
    </w:p>
    <w:p w:rsidR="00E1168A" w:rsidRDefault="007B3E05" w:rsidP="00E1168A">
      <w:pPr>
        <w:pStyle w:val="ListParagraph"/>
        <w:numPr>
          <w:ilvl w:val="0"/>
          <w:numId w:val="8"/>
        </w:numPr>
        <w:rPr>
          <w:lang w:val="id-ID"/>
        </w:rPr>
      </w:pPr>
      <w:r>
        <w:rPr>
          <w:lang w:val="id-ID"/>
        </w:rPr>
        <w:t>Mahasiswa memahami struktur dasar pemograman Java</w:t>
      </w:r>
    </w:p>
    <w:p w:rsidR="007B3E05" w:rsidRDefault="007B3E05" w:rsidP="00E1168A">
      <w:pPr>
        <w:pStyle w:val="ListParagraph"/>
        <w:numPr>
          <w:ilvl w:val="0"/>
          <w:numId w:val="8"/>
        </w:numPr>
        <w:rPr>
          <w:lang w:val="id-ID"/>
        </w:rPr>
      </w:pPr>
      <w:r>
        <w:rPr>
          <w:lang w:val="id-ID"/>
        </w:rPr>
        <w:t>Memahami Pemograman Berorientasi Object</w:t>
      </w:r>
    </w:p>
    <w:p w:rsidR="007B3E05" w:rsidRDefault="007B3E05" w:rsidP="00E1168A">
      <w:pPr>
        <w:pStyle w:val="ListParagraph"/>
        <w:numPr>
          <w:ilvl w:val="0"/>
          <w:numId w:val="8"/>
        </w:numPr>
        <w:rPr>
          <w:lang w:val="id-ID"/>
        </w:rPr>
      </w:pPr>
      <w:r>
        <w:rPr>
          <w:lang w:val="id-ID"/>
        </w:rPr>
        <w:t>Memahami dan mengimplementasikan class dalam pemograman berorientasi object</w:t>
      </w:r>
    </w:p>
    <w:p w:rsidR="007B3E05" w:rsidRPr="00E1168A" w:rsidRDefault="007B3E05" w:rsidP="00E1168A">
      <w:pPr>
        <w:pStyle w:val="ListParagraph"/>
        <w:numPr>
          <w:ilvl w:val="0"/>
          <w:numId w:val="8"/>
        </w:numPr>
        <w:rPr>
          <w:lang w:val="id-ID"/>
        </w:rPr>
      </w:pPr>
      <w:r>
        <w:rPr>
          <w:lang w:val="id-ID"/>
        </w:rPr>
        <w:t>Memahami dan mengimplementasikan constructor</w:t>
      </w:r>
    </w:p>
    <w:p w:rsidR="00AB27F4" w:rsidRDefault="001B47E9">
      <w:pPr>
        <w:pStyle w:val="Heading2"/>
      </w:pPr>
      <w:r>
        <w:t>Target MODUL</w:t>
      </w:r>
    </w:p>
    <w:p w:rsidR="00E1168A" w:rsidRPr="00E1168A" w:rsidRDefault="00E1168A" w:rsidP="00E1168A">
      <w:pPr>
        <w:pStyle w:val="ListParagraph"/>
        <w:numPr>
          <w:ilvl w:val="0"/>
          <w:numId w:val="9"/>
        </w:numPr>
      </w:pPr>
      <w:r>
        <w:rPr>
          <w:lang w:val="id-ID"/>
        </w:rPr>
        <w:t>Mahasiswa mampu menguasai konsep pemograman</w:t>
      </w:r>
    </w:p>
    <w:p w:rsidR="00E1168A" w:rsidRPr="00E1168A" w:rsidRDefault="00E1168A" w:rsidP="00E1168A">
      <w:pPr>
        <w:pStyle w:val="ListParagraph"/>
        <w:numPr>
          <w:ilvl w:val="0"/>
          <w:numId w:val="9"/>
        </w:numPr>
      </w:pPr>
      <w:r>
        <w:rPr>
          <w:lang w:val="id-ID"/>
        </w:rPr>
        <w:t>Mahasiswa mampu menggunakan notasi flowchart dengan benar</w:t>
      </w:r>
    </w:p>
    <w:p w:rsidR="00AB27F4" w:rsidRDefault="001B47E9">
      <w:pPr>
        <w:pStyle w:val="Heading2"/>
      </w:pPr>
      <w:r>
        <w:t>Persiapan software/aplikasi</w:t>
      </w:r>
    </w:p>
    <w:p w:rsidR="00AB27F4" w:rsidRDefault="00E1168A" w:rsidP="00E1168A">
      <w:pPr>
        <w:pStyle w:val="ListParagraph"/>
        <w:numPr>
          <w:ilvl w:val="0"/>
          <w:numId w:val="10"/>
        </w:numPr>
        <w:rPr>
          <w:lang w:val="id-ID"/>
        </w:rPr>
      </w:pPr>
      <w:r>
        <w:rPr>
          <w:lang w:val="id-ID"/>
        </w:rPr>
        <w:t>Compiler java (JDK), JRE</w:t>
      </w:r>
    </w:p>
    <w:p w:rsidR="00E1168A" w:rsidRPr="0065379B" w:rsidRDefault="00E1168A" w:rsidP="0065379B">
      <w:pPr>
        <w:pStyle w:val="ListParagraph"/>
        <w:numPr>
          <w:ilvl w:val="0"/>
          <w:numId w:val="10"/>
        </w:numPr>
        <w:rPr>
          <w:lang w:val="id-ID"/>
        </w:rPr>
      </w:pPr>
      <w:r>
        <w:rPr>
          <w:lang w:val="id-ID"/>
        </w:rPr>
        <w:t>Editor Java (Gel, Eclipse, Jcreator, dll)</w:t>
      </w:r>
    </w:p>
    <w:p w:rsidR="00AB27F4" w:rsidRDefault="001B47E9">
      <w:pPr>
        <w:pStyle w:val="Heading2"/>
      </w:pPr>
      <w:r>
        <w:lastRenderedPageBreak/>
        <w:t>TUGAS</w:t>
      </w:r>
    </w:p>
    <w:p w:rsidR="00902EDD" w:rsidRDefault="00902EDD" w:rsidP="00902EDD">
      <w:pPr>
        <w:pStyle w:val="Heading3"/>
      </w:pPr>
      <w:r>
        <w:t>Tugas 1</w:t>
      </w:r>
    </w:p>
    <w:p w:rsidR="00902EDD" w:rsidRPr="00902EDD" w:rsidRDefault="00902EDD" w:rsidP="00902EDD">
      <w:pPr>
        <w:numPr>
          <w:ilvl w:val="0"/>
          <w:numId w:val="18"/>
        </w:numPr>
        <w:tabs>
          <w:tab w:val="left" w:pos="780"/>
        </w:tabs>
        <w:spacing w:before="0" w:line="355" w:lineRule="auto"/>
        <w:ind w:left="780" w:right="60" w:hanging="239"/>
        <w:jc w:val="both"/>
        <w:rPr>
          <w:rFonts w:eastAsia="Century Gothic"/>
        </w:rPr>
      </w:pPr>
      <w:r>
        <w:rPr>
          <w:rFonts w:eastAsia="Century Gothic"/>
        </w:rPr>
        <w:t xml:space="preserve">Buatlah program dengan java </w:t>
      </w:r>
      <w:r w:rsidRPr="00902EDD">
        <w:rPr>
          <w:rFonts w:eastAsia="Century Gothic"/>
        </w:rPr>
        <w:t xml:space="preserve">dengan ketentuan menggunakan private, protected dan public dan berikan penjelasan dalam kasus yang dibuat lebih efektif menggunakan private, protected atau public. </w:t>
      </w:r>
    </w:p>
    <w:p w:rsidR="00902EDD" w:rsidRDefault="00902EDD" w:rsidP="00902EDD">
      <w:pPr>
        <w:spacing w:line="4" w:lineRule="exact"/>
        <w:rPr>
          <w:rFonts w:ascii="Century Gothic" w:eastAsia="Century Gothic" w:hAnsi="Century Gothic"/>
        </w:rPr>
      </w:pPr>
    </w:p>
    <w:p w:rsidR="00902EDD" w:rsidRDefault="00902EDD" w:rsidP="00902EDD">
      <w:pPr>
        <w:spacing w:line="0" w:lineRule="atLeast"/>
        <w:ind w:left="780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</w:rPr>
        <w:t>Contoh :</w:t>
      </w:r>
    </w:p>
    <w:p w:rsidR="00902EDD" w:rsidRPr="00621202" w:rsidRDefault="00902EDD" w:rsidP="00621202">
      <w:pPr>
        <w:spacing w:line="20" w:lineRule="exact"/>
        <w:ind w:left="0"/>
        <w:rPr>
          <w:rFonts w:ascii="Times New Roman" w:eastAsia="Times New Roman" w:hAnsi="Times New Roman"/>
          <w:sz w:val="20"/>
        </w:rPr>
        <w:sectPr w:rsidR="00902EDD" w:rsidRPr="00621202">
          <w:pgSz w:w="12240" w:h="15840"/>
          <w:pgMar w:top="1440" w:right="1440" w:bottom="1440" w:left="1440" w:header="0" w:footer="0" w:gutter="0"/>
          <w:cols w:space="720"/>
        </w:sectPr>
      </w:pPr>
      <w:r>
        <w:rPr>
          <w:rFonts w:ascii="Calibri" w:eastAsia="Calibri" w:hAnsi="Calibri"/>
          <w:noProof/>
          <w:sz w:val="20"/>
          <w:lang w:eastAsia="en-US"/>
        </w:rPr>
        <w:drawing>
          <wp:anchor distT="0" distB="0" distL="114300" distR="114300" simplePos="0" relativeHeight="251687936" behindDoc="1" locked="0" layoutInCell="1" allowOverlap="1" wp14:anchorId="48DEFA32" wp14:editId="2D313DA3">
            <wp:simplePos x="0" y="0"/>
            <wp:positionH relativeFrom="column">
              <wp:posOffset>500380</wp:posOffset>
            </wp:positionH>
            <wp:positionV relativeFrom="paragraph">
              <wp:posOffset>174544</wp:posOffset>
            </wp:positionV>
            <wp:extent cx="3487420" cy="113284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13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EDD" w:rsidRPr="00902EDD" w:rsidRDefault="00902EDD" w:rsidP="00621202">
      <w:pPr>
        <w:ind w:left="0"/>
      </w:pPr>
    </w:p>
    <w:p w:rsidR="00C522C0" w:rsidRDefault="00902EDD" w:rsidP="002463CD">
      <w:pPr>
        <w:pStyle w:val="Heading3"/>
      </w:pPr>
      <w:r>
        <w:t>TUGAS 2</w:t>
      </w:r>
    </w:p>
    <w:p w:rsidR="00902EDD" w:rsidRPr="00902EDD" w:rsidRDefault="003A07E5" w:rsidP="002B0768">
      <w:pPr>
        <w:spacing w:before="0" w:after="160" w:line="360" w:lineRule="auto"/>
        <w:ind w:left="0" w:right="0"/>
      </w:pPr>
      <w:r>
        <w:t xml:space="preserve">Membuat suatu class lingkaran dengan 1 variabel diameter(int) dan 1 konst phi. Ada 3 method dalam 1 class yaitu set </w:t>
      </w:r>
      <w:r w:rsidR="002B0768">
        <w:t>diameter, get diameter, get luas</w:t>
      </w:r>
      <w:bookmarkStart w:id="0" w:name="_GoBack"/>
      <w:bookmarkEnd w:id="0"/>
    </w:p>
    <w:p w:rsidR="00AB27F4" w:rsidRDefault="001B47E9">
      <w:pPr>
        <w:pStyle w:val="Heading3"/>
      </w:pPr>
      <w:r>
        <w:t>Tugas 3</w:t>
      </w:r>
    </w:p>
    <w:p w:rsidR="002B0768" w:rsidRDefault="002B0768" w:rsidP="00D13E83">
      <w:pPr>
        <w:spacing w:before="0" w:after="160" w:line="276" w:lineRule="auto"/>
        <w:ind w:left="0" w:right="0"/>
      </w:pPr>
      <w:r>
        <w:t>Buat 2 objek dari class tsb</w:t>
      </w:r>
      <w:r w:rsidR="00D13E83">
        <w:t xml:space="preserve"> (Tugas 2)</w:t>
      </w:r>
      <w:r>
        <w:t xml:space="preserve"> dan set diameter y</w:t>
      </w:r>
      <w:r w:rsidR="00D13E83">
        <w:t>an</w:t>
      </w:r>
      <w:r>
        <w:t>g berbeda lalu munculkan luas dari 2 objek lingkaran sebelumnya</w:t>
      </w:r>
    </w:p>
    <w:p w:rsidR="002B0768" w:rsidRDefault="002B0768" w:rsidP="002B0768">
      <w:pPr>
        <w:ind w:left="0"/>
      </w:pPr>
      <w:r>
        <w:t>Input d1 dan d2</w:t>
      </w:r>
    </w:p>
    <w:p w:rsidR="00AB27F4" w:rsidRDefault="002B0768" w:rsidP="002B0768">
      <w:pPr>
        <w:ind w:left="0"/>
      </w:pPr>
      <w:r>
        <w:t>Output luas1 dan luas2</w:t>
      </w:r>
    </w:p>
    <w:p w:rsidR="00AB27F4" w:rsidRDefault="001B47E9">
      <w:pPr>
        <w:pStyle w:val="Heading2"/>
      </w:pPr>
      <w:r>
        <w:t>KRITERIA &amp; DETAIL PENILAIAN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2076"/>
        <w:gridCol w:w="2076"/>
      </w:tblGrid>
      <w:tr w:rsidR="005B6C35" w:rsidTr="005B6C35">
        <w:trPr>
          <w:trHeight w:val="584"/>
        </w:trPr>
        <w:tc>
          <w:tcPr>
            <w:tcW w:w="2076" w:type="dxa"/>
            <w:shd w:val="clear" w:color="auto" w:fill="FF0000"/>
          </w:tcPr>
          <w:p w:rsidR="005B6C35" w:rsidRDefault="005B6C35">
            <w:pPr>
              <w:ind w:left="0"/>
            </w:pPr>
            <w:r w:rsidRPr="005B6C35">
              <w:rPr>
                <w:color w:val="FFFFFF" w:themeColor="background1"/>
              </w:rPr>
              <w:t>Soal</w:t>
            </w:r>
          </w:p>
        </w:tc>
        <w:tc>
          <w:tcPr>
            <w:tcW w:w="2076" w:type="dxa"/>
            <w:shd w:val="clear" w:color="auto" w:fill="FF0000"/>
          </w:tcPr>
          <w:p w:rsidR="005B6C35" w:rsidRDefault="005B6C35">
            <w:pPr>
              <w:ind w:left="0"/>
            </w:pPr>
            <w:r w:rsidRPr="005B6C35">
              <w:rPr>
                <w:color w:val="FFFFFF" w:themeColor="background1"/>
              </w:rPr>
              <w:t>Poin</w:t>
            </w:r>
          </w:p>
        </w:tc>
      </w:tr>
      <w:tr w:rsidR="005B6C35" w:rsidTr="005B6C35">
        <w:trPr>
          <w:trHeight w:val="562"/>
        </w:trPr>
        <w:tc>
          <w:tcPr>
            <w:tcW w:w="2076" w:type="dxa"/>
          </w:tcPr>
          <w:p w:rsidR="005B6C35" w:rsidRDefault="005B6C35">
            <w:pPr>
              <w:ind w:left="0"/>
            </w:pPr>
            <w:r>
              <w:t>Tugas 1</w:t>
            </w:r>
          </w:p>
        </w:tc>
        <w:tc>
          <w:tcPr>
            <w:tcW w:w="2076" w:type="dxa"/>
          </w:tcPr>
          <w:p w:rsidR="005B6C35" w:rsidRDefault="005B6C35">
            <w:pPr>
              <w:ind w:left="0"/>
            </w:pPr>
            <w:r>
              <w:t>30</w:t>
            </w:r>
          </w:p>
        </w:tc>
      </w:tr>
      <w:tr w:rsidR="005B6C35" w:rsidTr="005B6C35">
        <w:trPr>
          <w:trHeight w:val="584"/>
        </w:trPr>
        <w:tc>
          <w:tcPr>
            <w:tcW w:w="2076" w:type="dxa"/>
          </w:tcPr>
          <w:p w:rsidR="005B6C35" w:rsidRDefault="005B6C35">
            <w:pPr>
              <w:ind w:left="0"/>
            </w:pPr>
            <w:r>
              <w:t>Tugas 2</w:t>
            </w:r>
          </w:p>
        </w:tc>
        <w:tc>
          <w:tcPr>
            <w:tcW w:w="2076" w:type="dxa"/>
          </w:tcPr>
          <w:p w:rsidR="005B6C35" w:rsidRDefault="005B6C35">
            <w:pPr>
              <w:ind w:left="0"/>
            </w:pPr>
            <w:r>
              <w:t>35</w:t>
            </w:r>
          </w:p>
        </w:tc>
      </w:tr>
      <w:tr w:rsidR="005B6C35" w:rsidTr="005B6C35">
        <w:trPr>
          <w:trHeight w:val="562"/>
        </w:trPr>
        <w:tc>
          <w:tcPr>
            <w:tcW w:w="2076" w:type="dxa"/>
          </w:tcPr>
          <w:p w:rsidR="005B6C35" w:rsidRDefault="005B6C35">
            <w:pPr>
              <w:ind w:left="0"/>
            </w:pPr>
            <w:r>
              <w:t>Tugas 3</w:t>
            </w:r>
          </w:p>
        </w:tc>
        <w:tc>
          <w:tcPr>
            <w:tcW w:w="2076" w:type="dxa"/>
          </w:tcPr>
          <w:p w:rsidR="005B6C35" w:rsidRDefault="005B6C35">
            <w:pPr>
              <w:ind w:left="0"/>
            </w:pPr>
            <w:r>
              <w:t>35</w:t>
            </w:r>
          </w:p>
        </w:tc>
      </w:tr>
    </w:tbl>
    <w:p w:rsidR="00AB27F4" w:rsidRDefault="00AB27F4"/>
    <w:sectPr w:rsidR="00AB27F4">
      <w:headerReference w:type="default" r:id="rId15"/>
      <w:footerReference w:type="default" r:id="rId16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3B4" w:rsidRDefault="00CF33B4">
      <w:r>
        <w:separator/>
      </w:r>
    </w:p>
    <w:p w:rsidR="00CF33B4" w:rsidRDefault="00CF33B4"/>
  </w:endnote>
  <w:endnote w:type="continuationSeparator" w:id="0">
    <w:p w:rsidR="00CF33B4" w:rsidRDefault="00CF33B4">
      <w:r>
        <w:continuationSeparator/>
      </w:r>
    </w:p>
    <w:p w:rsidR="00CF33B4" w:rsidRDefault="00CF33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404"/>
      <w:gridCol w:w="6552"/>
      <w:gridCol w:w="1404"/>
    </w:tblGrid>
    <w:tr w:rsidR="003E13D6">
      <w:sdt>
        <w:sdtPr>
          <w:alias w:val="Date"/>
          <w:tag w:val=""/>
          <w:id w:val="-1726279576"/>
          <w:placeholder>
            <w:docPart w:val="25D51EE47B864E9CB89CF4BD729B076F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/d/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</w:tcPr>
            <w:p w:rsidR="003E13D6" w:rsidRDefault="003E13D6">
              <w:pPr>
                <w:pStyle w:val="Footer"/>
              </w:pPr>
              <w:r>
                <w:t>Maret 6, 2017</w:t>
              </w:r>
            </w:p>
          </w:tc>
        </w:sdtContent>
      </w:sdt>
      <w:tc>
        <w:tcPr>
          <w:tcW w:w="3500" w:type="pct"/>
        </w:tcPr>
        <w:p w:rsidR="003E13D6" w:rsidRDefault="003E13D6">
          <w:pPr>
            <w:pStyle w:val="Footer"/>
            <w:jc w:val="center"/>
          </w:pPr>
          <w:sdt>
            <w:sdtPr>
              <w:alias w:val="Title"/>
              <w:tag w:val=""/>
              <w:id w:val="-133877566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lang w:val="id-ID"/>
                </w:rPr>
                <w:t>PEMOGRAMAN BERORIENTASI OBJEK</w:t>
              </w:r>
            </w:sdtContent>
          </w:sdt>
        </w:p>
      </w:tc>
      <w:tc>
        <w:tcPr>
          <w:tcW w:w="750" w:type="pct"/>
        </w:tcPr>
        <w:p w:rsidR="003E13D6" w:rsidRDefault="003E13D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3E13D6" w:rsidRDefault="003E13D6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3B4" w:rsidRDefault="00CF33B4">
      <w:r>
        <w:separator/>
      </w:r>
    </w:p>
    <w:p w:rsidR="00CF33B4" w:rsidRDefault="00CF33B4"/>
  </w:footnote>
  <w:footnote w:type="continuationSeparator" w:id="0">
    <w:p w:rsidR="00CF33B4" w:rsidRDefault="00CF33B4">
      <w:r>
        <w:continuationSeparator/>
      </w:r>
    </w:p>
    <w:p w:rsidR="00CF33B4" w:rsidRDefault="00CF33B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3D6" w:rsidRPr="001B47E9" w:rsidRDefault="003E13D6">
    <w:pPr>
      <w:pStyle w:val="Header"/>
      <w:rPr>
        <w:lang w:val="en-ID"/>
      </w:rPr>
    </w:pPr>
    <w:r>
      <w:rPr>
        <w:lang w:val="en-ID"/>
      </w:rPr>
      <w:t>Laboratorium Teknik Informatika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1C60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1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61750C6"/>
    <w:multiLevelType w:val="hybridMultilevel"/>
    <w:tmpl w:val="145089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A430DE"/>
    <w:multiLevelType w:val="hybridMultilevel"/>
    <w:tmpl w:val="FE5CA52A"/>
    <w:lvl w:ilvl="0" w:tplc="0EB45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310203"/>
    <w:multiLevelType w:val="hybridMultilevel"/>
    <w:tmpl w:val="1B2CCDC2"/>
    <w:lvl w:ilvl="0" w:tplc="B1745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20289"/>
    <w:multiLevelType w:val="hybridMultilevel"/>
    <w:tmpl w:val="8BC45208"/>
    <w:lvl w:ilvl="0" w:tplc="51E63FD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52" w:hanging="360"/>
      </w:pPr>
    </w:lvl>
    <w:lvl w:ilvl="2" w:tplc="0421001B" w:tentative="1">
      <w:start w:val="1"/>
      <w:numFmt w:val="lowerRoman"/>
      <w:lvlText w:val="%3."/>
      <w:lvlJc w:val="right"/>
      <w:pPr>
        <w:ind w:left="1872" w:hanging="180"/>
      </w:pPr>
    </w:lvl>
    <w:lvl w:ilvl="3" w:tplc="0421000F" w:tentative="1">
      <w:start w:val="1"/>
      <w:numFmt w:val="decimal"/>
      <w:lvlText w:val="%4."/>
      <w:lvlJc w:val="left"/>
      <w:pPr>
        <w:ind w:left="2592" w:hanging="360"/>
      </w:pPr>
    </w:lvl>
    <w:lvl w:ilvl="4" w:tplc="04210019" w:tentative="1">
      <w:start w:val="1"/>
      <w:numFmt w:val="lowerLetter"/>
      <w:lvlText w:val="%5."/>
      <w:lvlJc w:val="left"/>
      <w:pPr>
        <w:ind w:left="3312" w:hanging="360"/>
      </w:pPr>
    </w:lvl>
    <w:lvl w:ilvl="5" w:tplc="0421001B" w:tentative="1">
      <w:start w:val="1"/>
      <w:numFmt w:val="lowerRoman"/>
      <w:lvlText w:val="%6."/>
      <w:lvlJc w:val="right"/>
      <w:pPr>
        <w:ind w:left="4032" w:hanging="180"/>
      </w:pPr>
    </w:lvl>
    <w:lvl w:ilvl="6" w:tplc="0421000F" w:tentative="1">
      <w:start w:val="1"/>
      <w:numFmt w:val="decimal"/>
      <w:lvlText w:val="%7."/>
      <w:lvlJc w:val="left"/>
      <w:pPr>
        <w:ind w:left="4752" w:hanging="360"/>
      </w:pPr>
    </w:lvl>
    <w:lvl w:ilvl="7" w:tplc="04210019" w:tentative="1">
      <w:start w:val="1"/>
      <w:numFmt w:val="lowerLetter"/>
      <w:lvlText w:val="%8."/>
      <w:lvlJc w:val="left"/>
      <w:pPr>
        <w:ind w:left="5472" w:hanging="360"/>
      </w:pPr>
    </w:lvl>
    <w:lvl w:ilvl="8" w:tplc="0421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>
    <w:nsid w:val="38C475C1"/>
    <w:multiLevelType w:val="hybridMultilevel"/>
    <w:tmpl w:val="631211F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0B09C1"/>
    <w:multiLevelType w:val="hybridMultilevel"/>
    <w:tmpl w:val="6F72F23E"/>
    <w:lvl w:ilvl="0" w:tplc="77C062C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52" w:hanging="360"/>
      </w:pPr>
    </w:lvl>
    <w:lvl w:ilvl="2" w:tplc="0421001B" w:tentative="1">
      <w:start w:val="1"/>
      <w:numFmt w:val="lowerRoman"/>
      <w:lvlText w:val="%3."/>
      <w:lvlJc w:val="right"/>
      <w:pPr>
        <w:ind w:left="1872" w:hanging="180"/>
      </w:pPr>
    </w:lvl>
    <w:lvl w:ilvl="3" w:tplc="0421000F" w:tentative="1">
      <w:start w:val="1"/>
      <w:numFmt w:val="decimal"/>
      <w:lvlText w:val="%4."/>
      <w:lvlJc w:val="left"/>
      <w:pPr>
        <w:ind w:left="2592" w:hanging="360"/>
      </w:pPr>
    </w:lvl>
    <w:lvl w:ilvl="4" w:tplc="04210019" w:tentative="1">
      <w:start w:val="1"/>
      <w:numFmt w:val="lowerLetter"/>
      <w:lvlText w:val="%5."/>
      <w:lvlJc w:val="left"/>
      <w:pPr>
        <w:ind w:left="3312" w:hanging="360"/>
      </w:pPr>
    </w:lvl>
    <w:lvl w:ilvl="5" w:tplc="0421001B" w:tentative="1">
      <w:start w:val="1"/>
      <w:numFmt w:val="lowerRoman"/>
      <w:lvlText w:val="%6."/>
      <w:lvlJc w:val="right"/>
      <w:pPr>
        <w:ind w:left="4032" w:hanging="180"/>
      </w:pPr>
    </w:lvl>
    <w:lvl w:ilvl="6" w:tplc="0421000F" w:tentative="1">
      <w:start w:val="1"/>
      <w:numFmt w:val="decimal"/>
      <w:lvlText w:val="%7."/>
      <w:lvlJc w:val="left"/>
      <w:pPr>
        <w:ind w:left="4752" w:hanging="360"/>
      </w:pPr>
    </w:lvl>
    <w:lvl w:ilvl="7" w:tplc="04210019" w:tentative="1">
      <w:start w:val="1"/>
      <w:numFmt w:val="lowerLetter"/>
      <w:lvlText w:val="%8."/>
      <w:lvlJc w:val="left"/>
      <w:pPr>
        <w:ind w:left="5472" w:hanging="360"/>
      </w:pPr>
    </w:lvl>
    <w:lvl w:ilvl="8" w:tplc="0421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>
    <w:nsid w:val="4CE11F74"/>
    <w:multiLevelType w:val="hybridMultilevel"/>
    <w:tmpl w:val="C24C6E44"/>
    <w:lvl w:ilvl="0" w:tplc="0421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502C6C67"/>
    <w:multiLevelType w:val="hybridMultilevel"/>
    <w:tmpl w:val="FB84BA08"/>
    <w:lvl w:ilvl="0" w:tplc="C4B619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1B09CB"/>
    <w:multiLevelType w:val="hybridMultilevel"/>
    <w:tmpl w:val="1F72B35C"/>
    <w:lvl w:ilvl="0" w:tplc="2DF2ED1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52" w:hanging="360"/>
      </w:pPr>
    </w:lvl>
    <w:lvl w:ilvl="2" w:tplc="0421001B" w:tentative="1">
      <w:start w:val="1"/>
      <w:numFmt w:val="lowerRoman"/>
      <w:lvlText w:val="%3."/>
      <w:lvlJc w:val="right"/>
      <w:pPr>
        <w:ind w:left="1872" w:hanging="180"/>
      </w:pPr>
    </w:lvl>
    <w:lvl w:ilvl="3" w:tplc="0421000F" w:tentative="1">
      <w:start w:val="1"/>
      <w:numFmt w:val="decimal"/>
      <w:lvlText w:val="%4."/>
      <w:lvlJc w:val="left"/>
      <w:pPr>
        <w:ind w:left="2592" w:hanging="360"/>
      </w:pPr>
    </w:lvl>
    <w:lvl w:ilvl="4" w:tplc="04210019" w:tentative="1">
      <w:start w:val="1"/>
      <w:numFmt w:val="lowerLetter"/>
      <w:lvlText w:val="%5."/>
      <w:lvlJc w:val="left"/>
      <w:pPr>
        <w:ind w:left="3312" w:hanging="360"/>
      </w:pPr>
    </w:lvl>
    <w:lvl w:ilvl="5" w:tplc="0421001B" w:tentative="1">
      <w:start w:val="1"/>
      <w:numFmt w:val="lowerRoman"/>
      <w:lvlText w:val="%6."/>
      <w:lvlJc w:val="right"/>
      <w:pPr>
        <w:ind w:left="4032" w:hanging="180"/>
      </w:pPr>
    </w:lvl>
    <w:lvl w:ilvl="6" w:tplc="0421000F" w:tentative="1">
      <w:start w:val="1"/>
      <w:numFmt w:val="decimal"/>
      <w:lvlText w:val="%7."/>
      <w:lvlJc w:val="left"/>
      <w:pPr>
        <w:ind w:left="4752" w:hanging="360"/>
      </w:pPr>
    </w:lvl>
    <w:lvl w:ilvl="7" w:tplc="04210019" w:tentative="1">
      <w:start w:val="1"/>
      <w:numFmt w:val="lowerLetter"/>
      <w:lvlText w:val="%8."/>
      <w:lvlJc w:val="left"/>
      <w:pPr>
        <w:ind w:left="5472" w:hanging="360"/>
      </w:pPr>
    </w:lvl>
    <w:lvl w:ilvl="8" w:tplc="0421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>
    <w:nsid w:val="69AA71EA"/>
    <w:multiLevelType w:val="hybridMultilevel"/>
    <w:tmpl w:val="299E09FE"/>
    <w:lvl w:ilvl="0" w:tplc="00A6385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52" w:hanging="360"/>
      </w:pPr>
    </w:lvl>
    <w:lvl w:ilvl="2" w:tplc="0421001B" w:tentative="1">
      <w:start w:val="1"/>
      <w:numFmt w:val="lowerRoman"/>
      <w:lvlText w:val="%3."/>
      <w:lvlJc w:val="right"/>
      <w:pPr>
        <w:ind w:left="1872" w:hanging="180"/>
      </w:pPr>
    </w:lvl>
    <w:lvl w:ilvl="3" w:tplc="0421000F" w:tentative="1">
      <w:start w:val="1"/>
      <w:numFmt w:val="decimal"/>
      <w:lvlText w:val="%4."/>
      <w:lvlJc w:val="left"/>
      <w:pPr>
        <w:ind w:left="2592" w:hanging="360"/>
      </w:pPr>
    </w:lvl>
    <w:lvl w:ilvl="4" w:tplc="04210019" w:tentative="1">
      <w:start w:val="1"/>
      <w:numFmt w:val="lowerLetter"/>
      <w:lvlText w:val="%5."/>
      <w:lvlJc w:val="left"/>
      <w:pPr>
        <w:ind w:left="3312" w:hanging="360"/>
      </w:pPr>
    </w:lvl>
    <w:lvl w:ilvl="5" w:tplc="0421001B" w:tentative="1">
      <w:start w:val="1"/>
      <w:numFmt w:val="lowerRoman"/>
      <w:lvlText w:val="%6."/>
      <w:lvlJc w:val="right"/>
      <w:pPr>
        <w:ind w:left="4032" w:hanging="180"/>
      </w:pPr>
    </w:lvl>
    <w:lvl w:ilvl="6" w:tplc="0421000F" w:tentative="1">
      <w:start w:val="1"/>
      <w:numFmt w:val="decimal"/>
      <w:lvlText w:val="%7."/>
      <w:lvlJc w:val="left"/>
      <w:pPr>
        <w:ind w:left="4752" w:hanging="360"/>
      </w:pPr>
    </w:lvl>
    <w:lvl w:ilvl="7" w:tplc="04210019" w:tentative="1">
      <w:start w:val="1"/>
      <w:numFmt w:val="lowerLetter"/>
      <w:lvlText w:val="%8."/>
      <w:lvlJc w:val="left"/>
      <w:pPr>
        <w:ind w:left="5472" w:hanging="360"/>
      </w:pPr>
    </w:lvl>
    <w:lvl w:ilvl="8" w:tplc="0421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>
    <w:nsid w:val="6FC809EB"/>
    <w:multiLevelType w:val="hybridMultilevel"/>
    <w:tmpl w:val="0AB03EF8"/>
    <w:lvl w:ilvl="0" w:tplc="37B46FB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52" w:hanging="360"/>
      </w:pPr>
    </w:lvl>
    <w:lvl w:ilvl="2" w:tplc="0421001B" w:tentative="1">
      <w:start w:val="1"/>
      <w:numFmt w:val="lowerRoman"/>
      <w:lvlText w:val="%3."/>
      <w:lvlJc w:val="right"/>
      <w:pPr>
        <w:ind w:left="1872" w:hanging="180"/>
      </w:pPr>
    </w:lvl>
    <w:lvl w:ilvl="3" w:tplc="0421000F" w:tentative="1">
      <w:start w:val="1"/>
      <w:numFmt w:val="decimal"/>
      <w:lvlText w:val="%4."/>
      <w:lvlJc w:val="left"/>
      <w:pPr>
        <w:ind w:left="2592" w:hanging="360"/>
      </w:pPr>
    </w:lvl>
    <w:lvl w:ilvl="4" w:tplc="04210019" w:tentative="1">
      <w:start w:val="1"/>
      <w:numFmt w:val="lowerLetter"/>
      <w:lvlText w:val="%5."/>
      <w:lvlJc w:val="left"/>
      <w:pPr>
        <w:ind w:left="3312" w:hanging="360"/>
      </w:pPr>
    </w:lvl>
    <w:lvl w:ilvl="5" w:tplc="0421001B" w:tentative="1">
      <w:start w:val="1"/>
      <w:numFmt w:val="lowerRoman"/>
      <w:lvlText w:val="%6."/>
      <w:lvlJc w:val="right"/>
      <w:pPr>
        <w:ind w:left="4032" w:hanging="180"/>
      </w:pPr>
    </w:lvl>
    <w:lvl w:ilvl="6" w:tplc="0421000F" w:tentative="1">
      <w:start w:val="1"/>
      <w:numFmt w:val="decimal"/>
      <w:lvlText w:val="%7."/>
      <w:lvlJc w:val="left"/>
      <w:pPr>
        <w:ind w:left="4752" w:hanging="360"/>
      </w:pPr>
    </w:lvl>
    <w:lvl w:ilvl="7" w:tplc="04210019" w:tentative="1">
      <w:start w:val="1"/>
      <w:numFmt w:val="lowerLetter"/>
      <w:lvlText w:val="%8."/>
      <w:lvlJc w:val="left"/>
      <w:pPr>
        <w:ind w:left="5472" w:hanging="360"/>
      </w:pPr>
    </w:lvl>
    <w:lvl w:ilvl="8" w:tplc="0421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0"/>
  </w:num>
  <w:num w:numId="5">
    <w:abstractNumId w:val="12"/>
  </w:num>
  <w:num w:numId="6">
    <w:abstractNumId w:val="8"/>
  </w:num>
  <w:num w:numId="7">
    <w:abstractNumId w:val="14"/>
  </w:num>
  <w:num w:numId="8">
    <w:abstractNumId w:val="16"/>
  </w:num>
  <w:num w:numId="9">
    <w:abstractNumId w:val="11"/>
  </w:num>
  <w:num w:numId="10">
    <w:abstractNumId w:val="15"/>
  </w:num>
  <w:num w:numId="11">
    <w:abstractNumId w:val="10"/>
  </w:num>
  <w:num w:numId="12">
    <w:abstractNumId w:val="4"/>
  </w:num>
  <w:num w:numId="13">
    <w:abstractNumId w:val="13"/>
  </w:num>
  <w:num w:numId="14">
    <w:abstractNumId w:val="5"/>
  </w:num>
  <w:num w:numId="15">
    <w:abstractNumId w:val="6"/>
  </w:num>
  <w:num w:numId="16">
    <w:abstractNumId w:val="3"/>
  </w:num>
  <w:num w:numId="17">
    <w:abstractNumId w:val="2"/>
  </w:num>
  <w:num w:numId="18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E9"/>
    <w:rsid w:val="000018BF"/>
    <w:rsid w:val="000973FE"/>
    <w:rsid w:val="0015553F"/>
    <w:rsid w:val="00176C45"/>
    <w:rsid w:val="001B47E9"/>
    <w:rsid w:val="00200CD8"/>
    <w:rsid w:val="0024591E"/>
    <w:rsid w:val="002463CD"/>
    <w:rsid w:val="002730A3"/>
    <w:rsid w:val="002B0768"/>
    <w:rsid w:val="002D4BCA"/>
    <w:rsid w:val="00323C28"/>
    <w:rsid w:val="003616B2"/>
    <w:rsid w:val="003A07E5"/>
    <w:rsid w:val="003E13D6"/>
    <w:rsid w:val="0048723A"/>
    <w:rsid w:val="005A0561"/>
    <w:rsid w:val="005B6C35"/>
    <w:rsid w:val="00621202"/>
    <w:rsid w:val="006426EB"/>
    <w:rsid w:val="0065379B"/>
    <w:rsid w:val="00675439"/>
    <w:rsid w:val="0069449E"/>
    <w:rsid w:val="006E7E37"/>
    <w:rsid w:val="007B3E05"/>
    <w:rsid w:val="008308B8"/>
    <w:rsid w:val="00854CC0"/>
    <w:rsid w:val="0087175A"/>
    <w:rsid w:val="00881137"/>
    <w:rsid w:val="00902EDD"/>
    <w:rsid w:val="0094729F"/>
    <w:rsid w:val="00992D49"/>
    <w:rsid w:val="009A3DE2"/>
    <w:rsid w:val="009F22D0"/>
    <w:rsid w:val="00AB27F4"/>
    <w:rsid w:val="00B46EB4"/>
    <w:rsid w:val="00B61793"/>
    <w:rsid w:val="00B76C66"/>
    <w:rsid w:val="00BB725E"/>
    <w:rsid w:val="00C41CF4"/>
    <w:rsid w:val="00C522C0"/>
    <w:rsid w:val="00CF33B4"/>
    <w:rsid w:val="00D13E83"/>
    <w:rsid w:val="00D24D55"/>
    <w:rsid w:val="00E1168A"/>
    <w:rsid w:val="00E141E9"/>
    <w:rsid w:val="00E809AE"/>
    <w:rsid w:val="00F0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A9F44D-BA35-4585-A507-8D218C53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DD8047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pPr>
      <w:spacing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pP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paragraph" w:styleId="ListParagraph">
    <w:name w:val="List Paragraph"/>
    <w:basedOn w:val="Normal"/>
    <w:uiPriority w:val="34"/>
    <w:unhideWhenUsed/>
    <w:qFormat/>
    <w:rsid w:val="00E116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379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3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7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7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7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79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79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54CC0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val="id-ID" w:eastAsia="id-ID"/>
      <w14:ligatures w14:val="none"/>
    </w:rPr>
  </w:style>
  <w:style w:type="character" w:styleId="Emphasis">
    <w:name w:val="Emphasis"/>
    <w:basedOn w:val="DefaultParagraphFont"/>
    <w:uiPriority w:val="20"/>
    <w:qFormat/>
    <w:rsid w:val="00854C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onestringlab.com/membuat-method-di-java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-SPV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D51EE47B864E9CB89CF4BD729B0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D59ED-D285-4C34-B355-A2C7B1D1DE98}"/>
      </w:docPartPr>
      <w:docPartBody>
        <w:p w:rsidR="00F348AC" w:rsidRDefault="00B94A05">
          <w:pPr>
            <w:pStyle w:val="25D51EE47B864E9CB89CF4BD729B076F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05"/>
    <w:rsid w:val="000C37DB"/>
    <w:rsid w:val="001D120D"/>
    <w:rsid w:val="0028329D"/>
    <w:rsid w:val="00372A7F"/>
    <w:rsid w:val="005261AE"/>
    <w:rsid w:val="005479F6"/>
    <w:rsid w:val="00654B2D"/>
    <w:rsid w:val="007A4C67"/>
    <w:rsid w:val="007E087E"/>
    <w:rsid w:val="00826A10"/>
    <w:rsid w:val="00B94A05"/>
    <w:rsid w:val="00BE1F47"/>
    <w:rsid w:val="00E06E99"/>
    <w:rsid w:val="00E33EB2"/>
    <w:rsid w:val="00EA0283"/>
    <w:rsid w:val="00F3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0DAB8C37E2534EA4BA97EDFA2A16F767">
    <w:name w:val="0DAB8C37E2534EA4BA97EDFA2A16F767"/>
  </w:style>
  <w:style w:type="paragraph" w:customStyle="1" w:styleId="F92519D80E4F46FE8A45C7CF43120F54">
    <w:name w:val="F92519D80E4F46FE8A45C7CF43120F54"/>
  </w:style>
  <w:style w:type="paragraph" w:customStyle="1" w:styleId="1712EAEAD92543829AEBC6F1FF425BAA">
    <w:name w:val="1712EAEAD92543829AEBC6F1FF425BAA"/>
  </w:style>
  <w:style w:type="paragraph" w:customStyle="1" w:styleId="EC30AB427A61404EA9893758BAE235BA">
    <w:name w:val="EC30AB427A61404EA9893758BAE235BA"/>
  </w:style>
  <w:style w:type="paragraph" w:customStyle="1" w:styleId="288E656EB054431198F74D452F2B54FB">
    <w:name w:val="288E656EB054431198F74D452F2B54FB"/>
  </w:style>
  <w:style w:type="paragraph" w:customStyle="1" w:styleId="5405B3CED4EB48118147843E729E32C9">
    <w:name w:val="5405B3CED4EB48118147843E729E32C9"/>
  </w:style>
  <w:style w:type="paragraph" w:customStyle="1" w:styleId="A3D807400E7D4DF98D8FC56078E76497">
    <w:name w:val="A3D807400E7D4DF98D8FC56078E76497"/>
  </w:style>
  <w:style w:type="paragraph" w:customStyle="1" w:styleId="213268117642482F8D9CD7029D6BDE14">
    <w:name w:val="213268117642482F8D9CD7029D6BDE14"/>
  </w:style>
  <w:style w:type="paragraph" w:customStyle="1" w:styleId="4084AB47317643C6B710F0FFAD040F76">
    <w:name w:val="4084AB47317643C6B710F0FFAD040F76"/>
  </w:style>
  <w:style w:type="paragraph" w:customStyle="1" w:styleId="9B5CFCA095124E009A31ECA929F649AC">
    <w:name w:val="9B5CFCA095124E009A31ECA929F649AC"/>
  </w:style>
  <w:style w:type="paragraph" w:customStyle="1" w:styleId="DAE6566AC1C14333B57274E4B1C26F59">
    <w:name w:val="DAE6566AC1C14333B57274E4B1C26F59"/>
  </w:style>
  <w:style w:type="paragraph" w:customStyle="1" w:styleId="79138DFCF24843A09C5633B929578433">
    <w:name w:val="79138DFCF24843A09C5633B929578433"/>
  </w:style>
  <w:style w:type="paragraph" w:customStyle="1" w:styleId="7BBFAED95607431A8D024C4FE6C77BB9">
    <w:name w:val="7BBFAED95607431A8D024C4FE6C77BB9"/>
  </w:style>
  <w:style w:type="paragraph" w:customStyle="1" w:styleId="4688010084AF48C88D9F55798F6558B4">
    <w:name w:val="4688010084AF48C88D9F55798F6558B4"/>
  </w:style>
  <w:style w:type="paragraph" w:customStyle="1" w:styleId="EC1DBE9388BD479BAE7FF8063E9B6AFF">
    <w:name w:val="EC1DBE9388BD479BAE7FF8063E9B6AFF"/>
  </w:style>
  <w:style w:type="paragraph" w:customStyle="1" w:styleId="8173637B1473484ABDF7972A85D65608">
    <w:name w:val="8173637B1473484ABDF7972A85D65608"/>
  </w:style>
  <w:style w:type="paragraph" w:customStyle="1" w:styleId="1BE0528A716448808BBC8562B3051B87">
    <w:name w:val="1BE0528A716448808BBC8562B3051B87"/>
  </w:style>
  <w:style w:type="paragraph" w:customStyle="1" w:styleId="0435B0A8EA79405989AD2D5E4237D88C">
    <w:name w:val="0435B0A8EA79405989AD2D5E4237D88C"/>
  </w:style>
  <w:style w:type="paragraph" w:customStyle="1" w:styleId="EC0E06B3728A4B7087FE30BE9E7A7961">
    <w:name w:val="EC0E06B3728A4B7087FE30BE9E7A7961"/>
  </w:style>
  <w:style w:type="paragraph" w:customStyle="1" w:styleId="1F09C4170C7E48B3ADDAF9C55F90930C">
    <w:name w:val="1F09C4170C7E48B3ADDAF9C55F90930C"/>
  </w:style>
  <w:style w:type="paragraph" w:customStyle="1" w:styleId="92E7927B0CBB46F2924FB8FEEB7C6E66">
    <w:name w:val="92E7927B0CBB46F2924FB8FEEB7C6E66"/>
  </w:style>
  <w:style w:type="paragraph" w:customStyle="1" w:styleId="79A87D34179D48A6B0FC396EF78759B5">
    <w:name w:val="79A87D34179D48A6B0FC396EF78759B5"/>
  </w:style>
  <w:style w:type="paragraph" w:customStyle="1" w:styleId="AEFEF5DD0DB44606BAE0E948B045E577">
    <w:name w:val="AEFEF5DD0DB44606BAE0E948B045E577"/>
  </w:style>
  <w:style w:type="paragraph" w:customStyle="1" w:styleId="B8442785C31748CB985856A7D2202F22">
    <w:name w:val="B8442785C31748CB985856A7D2202F22"/>
  </w:style>
  <w:style w:type="paragraph" w:customStyle="1" w:styleId="3C998AA8E5E1409D9EA50EB391385ADD">
    <w:name w:val="3C998AA8E5E1409D9EA50EB391385ADD"/>
  </w:style>
  <w:style w:type="paragraph" w:customStyle="1" w:styleId="002F0F8F25A94AFB80F0DD660F77F8D4">
    <w:name w:val="002F0F8F25A94AFB80F0DD660F77F8D4"/>
  </w:style>
  <w:style w:type="paragraph" w:customStyle="1" w:styleId="8D2A6FEFF81B4A4994FA42688AC11B30">
    <w:name w:val="8D2A6FEFF81B4A4994FA42688AC11B30"/>
  </w:style>
  <w:style w:type="paragraph" w:customStyle="1" w:styleId="20374A0422F44784B2F75A66C957D4D5">
    <w:name w:val="20374A0422F44784B2F75A66C957D4D5"/>
  </w:style>
  <w:style w:type="paragraph" w:customStyle="1" w:styleId="25D51EE47B864E9CB89CF4BD729B076F">
    <w:name w:val="25D51EE47B864E9CB89CF4BD729B07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Maret 6, 2017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10829-A54E-4FD5-A983-E4FA2514A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B74943-8119-4017-BA74-E7AF852D9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1646</TotalTime>
  <Pages>6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PEMOGRAMAN BERORIENTASI OBJEK</vt:lpstr>
    </vt:vector>
  </TitlesOfParts>
  <Company>Universitas Muhammadiyah Malang</Company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PEMOGRAMAN BERORIENTASI OBJEK</dc:title>
  <dc:subject>Class &amp; objek. modul 2</dc:subject>
  <dc:creator>TIM LAB-IT</dc:creator>
  <cp:keywords/>
  <cp:lastModifiedBy>Nafi Maula Hakim</cp:lastModifiedBy>
  <cp:revision>26</cp:revision>
  <dcterms:created xsi:type="dcterms:W3CDTF">2017-08-29T04:13:00Z</dcterms:created>
  <dcterms:modified xsi:type="dcterms:W3CDTF">2018-03-11T09:35:00Z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TC039920849991</vt:lpwstr>
  </property>
</Properties>
</file>